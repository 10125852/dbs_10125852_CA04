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E496E" w14:textId="778C3FD0" w:rsidR="00946113" w:rsidRPr="00EE7431" w:rsidRDefault="004B2C99" w:rsidP="00EE7431">
      <w:pPr>
        <w:pStyle w:val="Title"/>
        <w:spacing w:before="0" w:after="0"/>
        <w:jc w:val="left"/>
        <w:rPr>
          <w:sz w:val="40"/>
        </w:rPr>
      </w:pPr>
      <w:r w:rsidRPr="00EE7431">
        <w:rPr>
          <w:sz w:val="40"/>
        </w:rPr>
        <w:t>CA04</w:t>
      </w:r>
      <w:r w:rsidR="00EE7431" w:rsidRPr="00EE7431">
        <w:rPr>
          <w:sz w:val="40"/>
        </w:rPr>
        <w:t xml:space="preserve"> – Findings from </w:t>
      </w:r>
      <w:r w:rsidRPr="00EE7431">
        <w:rPr>
          <w:sz w:val="40"/>
        </w:rPr>
        <w:t>Analysis of Python Changes Log</w:t>
      </w:r>
    </w:p>
    <w:p w14:paraId="4709BEE1" w14:textId="77777777" w:rsidR="00EE7431" w:rsidRDefault="00EE7431" w:rsidP="00EE7431">
      <w:pPr>
        <w:pStyle w:val="ContactInfo"/>
        <w:jc w:val="right"/>
        <w:rPr>
          <w:sz w:val="28"/>
        </w:rPr>
      </w:pPr>
    </w:p>
    <w:p w14:paraId="79C2036E" w14:textId="58C3CB8C" w:rsidR="00EE7431" w:rsidRPr="00EE7431" w:rsidRDefault="00BD5421" w:rsidP="00EE7431">
      <w:pPr>
        <w:pStyle w:val="ContactInfo"/>
        <w:jc w:val="right"/>
        <w:rPr>
          <w:rFonts w:ascii="Arial" w:hAnsi="Arial" w:cs="Arial"/>
          <w:sz w:val="28"/>
        </w:rPr>
      </w:pPr>
      <w:r w:rsidRPr="00EE7431">
        <w:rPr>
          <w:rFonts w:ascii="Arial" w:hAnsi="Arial" w:cs="Arial"/>
          <w:sz w:val="28"/>
        </w:rPr>
        <w:t>10125852 InSun Ahn</w:t>
      </w:r>
      <w:r w:rsidR="00C6554A" w:rsidRPr="00EE7431">
        <w:rPr>
          <w:rFonts w:ascii="Arial" w:hAnsi="Arial" w:cs="Arial"/>
          <w:sz w:val="28"/>
        </w:rPr>
        <w:t xml:space="preserve"> | </w:t>
      </w:r>
      <w:r w:rsidR="004B2C99" w:rsidRPr="00EE7431">
        <w:rPr>
          <w:rFonts w:ascii="Arial" w:hAnsi="Arial" w:cs="Arial"/>
          <w:sz w:val="28"/>
        </w:rPr>
        <w:t>B8IT105 Programming for Big Data</w:t>
      </w:r>
    </w:p>
    <w:p w14:paraId="6904248A" w14:textId="3CBD5AE5" w:rsidR="005D0A4E" w:rsidRPr="005D0A4E" w:rsidRDefault="005D0A4E" w:rsidP="005D0A4E">
      <w:pPr>
        <w:pStyle w:val="ContactInfo"/>
        <w:jc w:val="left"/>
        <w:rPr>
          <w:rFonts w:ascii="Arial" w:hAnsi="Arial" w:cs="Arial"/>
        </w:rPr>
      </w:pPr>
    </w:p>
    <w:p w14:paraId="4754C880" w14:textId="3DF48AAE" w:rsidR="005D0A4E" w:rsidRDefault="005D0A4E" w:rsidP="005D0A4E">
      <w:pPr>
        <w:pStyle w:val="Heading4"/>
        <w:numPr>
          <w:ilvl w:val="0"/>
          <w:numId w:val="27"/>
        </w:numPr>
        <w:rPr>
          <w:i w:val="0"/>
        </w:rPr>
      </w:pPr>
      <w:r w:rsidRPr="005D0A4E">
        <w:rPr>
          <w:i w:val="0"/>
        </w:rPr>
        <w:t>Data post-processing – Filtering out of invalid authors</w:t>
      </w:r>
      <w:r w:rsidR="00946113">
        <w:rPr>
          <w:i w:val="0"/>
        </w:rPr>
        <w:t>:</w:t>
      </w:r>
    </w:p>
    <w:p w14:paraId="6979151E" w14:textId="4FF8CE99" w:rsidR="00946113" w:rsidRPr="0074394F" w:rsidRDefault="00946113" w:rsidP="00946113">
      <w:pPr>
        <w:spacing w:before="0" w:after="0"/>
        <w:rPr>
          <w:rFonts w:ascii="Arial" w:hAnsi="Arial" w:cs="Arial"/>
          <w:color w:val="auto"/>
        </w:rPr>
      </w:pPr>
      <w:r w:rsidRPr="0074394F">
        <w:rPr>
          <w:rFonts w:ascii="Arial" w:hAnsi="Arial" w:cs="Arial"/>
          <w:color w:val="auto"/>
        </w:rPr>
        <w:t>Among 10 authors, there were 2 unusual author names – one clearly is a URL and the other is seemingly a username rather than a real name as the rest.</w:t>
      </w:r>
    </w:p>
    <w:p w14:paraId="734F7CDF" w14:textId="77777777" w:rsidR="0074394F" w:rsidRDefault="0074394F" w:rsidP="00946113">
      <w:pPr>
        <w:spacing w:before="0" w:after="0"/>
        <w:rPr>
          <w:rFonts w:ascii="Arial" w:hAnsi="Arial" w:cs="Arial"/>
          <w:color w:val="auto"/>
        </w:rPr>
      </w:pPr>
    </w:p>
    <w:p w14:paraId="6C2D7FC0" w14:textId="77777777" w:rsidR="0074394F" w:rsidRDefault="0074394F" w:rsidP="00946113">
      <w:pPr>
        <w:spacing w:before="0" w:after="0"/>
        <w:rPr>
          <w:rFonts w:ascii="Arial" w:hAnsi="Arial" w:cs="Arial"/>
          <w:color w:val="auto"/>
        </w:rPr>
      </w:pPr>
      <w:r w:rsidRPr="00946113">
        <w:rPr>
          <w:rFonts w:ascii="Arial" w:hAnsi="Arial" w:cs="Arial"/>
          <w:noProof/>
          <w:lang w:val="en-IE" w:eastAsia="ja-JP"/>
        </w:rPr>
        <mc:AlternateContent>
          <mc:Choice Requires="wps">
            <w:drawing>
              <wp:inline distT="0" distB="0" distL="0" distR="0" wp14:anchorId="503D8B1D" wp14:editId="7862220E">
                <wp:extent cx="6105525" cy="5303520"/>
                <wp:effectExtent l="0" t="0" r="2857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303520"/>
                        </a:xfrm>
                        <a:prstGeom prst="rect">
                          <a:avLst/>
                        </a:prstGeom>
                        <a:solidFill>
                          <a:srgbClr val="FFFFFF"/>
                        </a:solidFill>
                        <a:ln w="9525">
                          <a:solidFill>
                            <a:srgbClr val="000000"/>
                          </a:solidFill>
                          <a:miter lim="800000"/>
                          <a:headEnd/>
                          <a:tailEnd/>
                        </a:ln>
                      </wps:spPr>
                      <wps:txbx>
                        <w:txbxContent>
                          <w:p w14:paraId="351A4E64" w14:textId="0609487D" w:rsidR="0074394F" w:rsidRPr="0074394F" w:rsidRDefault="0074394F" w:rsidP="0074394F">
                            <w:pPr>
                              <w:spacing w:before="0" w:after="0"/>
                              <w:rPr>
                                <w:sz w:val="18"/>
                              </w:rPr>
                            </w:pPr>
                            <w:r w:rsidRPr="0074394F">
                              <w:rPr>
                                <w:sz w:val="18"/>
                              </w:rPr>
                              <w:t># Group data by Author.</w:t>
                            </w:r>
                          </w:p>
                          <w:p w14:paraId="4D3E3203" w14:textId="77777777" w:rsidR="0074394F" w:rsidRPr="0074394F" w:rsidRDefault="0074394F" w:rsidP="0074394F">
                            <w:pPr>
                              <w:spacing w:before="0" w:after="0"/>
                              <w:rPr>
                                <w:sz w:val="18"/>
                              </w:rPr>
                            </w:pPr>
                            <w:r w:rsidRPr="0074394F">
                              <w:rPr>
                                <w:sz w:val="18"/>
                              </w:rPr>
                              <w:t xml:space="preserve">&gt; </w:t>
                            </w:r>
                            <w:proofErr w:type="spellStart"/>
                            <w:r w:rsidRPr="0074394F">
                              <w:rPr>
                                <w:sz w:val="18"/>
                              </w:rPr>
                              <w:t>byAuthor</w:t>
                            </w:r>
                            <w:proofErr w:type="spellEnd"/>
                            <w:r w:rsidRPr="0074394F">
                              <w:rPr>
                                <w:sz w:val="18"/>
                              </w:rPr>
                              <w:t xml:space="preserve"> &lt;- </w:t>
                            </w:r>
                            <w:proofErr w:type="spellStart"/>
                            <w:r w:rsidRPr="0074394F">
                              <w:rPr>
                                <w:sz w:val="18"/>
                              </w:rPr>
                              <w:t>group_by</w:t>
                            </w:r>
                            <w:proofErr w:type="spellEnd"/>
                            <w:r w:rsidRPr="0074394F">
                              <w:rPr>
                                <w:sz w:val="18"/>
                              </w:rPr>
                              <w:t>(</w:t>
                            </w:r>
                            <w:proofErr w:type="spellStart"/>
                            <w:r w:rsidRPr="0074394F">
                              <w:rPr>
                                <w:sz w:val="18"/>
                              </w:rPr>
                              <w:t>my_data</w:t>
                            </w:r>
                            <w:proofErr w:type="spellEnd"/>
                            <w:r w:rsidRPr="0074394F">
                              <w:rPr>
                                <w:sz w:val="18"/>
                              </w:rPr>
                              <w:t>, author)</w:t>
                            </w:r>
                          </w:p>
                          <w:p w14:paraId="66117534" w14:textId="77777777" w:rsidR="0074394F" w:rsidRPr="0074394F" w:rsidRDefault="0074394F" w:rsidP="0074394F">
                            <w:pPr>
                              <w:spacing w:before="0" w:after="0"/>
                              <w:rPr>
                                <w:sz w:val="18"/>
                              </w:rPr>
                            </w:pPr>
                            <w:r w:rsidRPr="0074394F">
                              <w:rPr>
                                <w:sz w:val="18"/>
                              </w:rPr>
                              <w:t>&gt; unique(</w:t>
                            </w:r>
                            <w:proofErr w:type="spellStart"/>
                            <w:r w:rsidRPr="0074394F">
                              <w:rPr>
                                <w:sz w:val="18"/>
                              </w:rPr>
                              <w:t>my_data$author</w:t>
                            </w:r>
                            <w:proofErr w:type="spellEnd"/>
                            <w:r w:rsidRPr="0074394F">
                              <w:rPr>
                                <w:sz w:val="18"/>
                              </w:rPr>
                              <w:t>)</w:t>
                            </w:r>
                          </w:p>
                          <w:p w14:paraId="46CA3D1B" w14:textId="6E374174" w:rsidR="0074394F" w:rsidRPr="0074394F" w:rsidRDefault="0074394F" w:rsidP="0074394F">
                            <w:pPr>
                              <w:spacing w:before="0" w:after="0"/>
                              <w:rPr>
                                <w:sz w:val="18"/>
                              </w:rPr>
                            </w:pPr>
                            <w:r w:rsidRPr="0074394F">
                              <w:rPr>
                                <w:sz w:val="18"/>
                              </w:rPr>
                              <w:t>[1] "Thomas"</w:t>
                            </w:r>
                          </w:p>
                          <w:p w14:paraId="57972041" w14:textId="4B5C414C" w:rsidR="0074394F" w:rsidRPr="0074394F" w:rsidRDefault="0074394F" w:rsidP="0074394F">
                            <w:pPr>
                              <w:spacing w:before="0" w:after="0"/>
                              <w:rPr>
                                <w:sz w:val="18"/>
                              </w:rPr>
                            </w:pPr>
                            <w:r w:rsidRPr="0074394F">
                              <w:rPr>
                                <w:sz w:val="18"/>
                              </w:rPr>
                              <w:t>[2] "Vincent"</w:t>
                            </w:r>
                          </w:p>
                          <w:p w14:paraId="5BBD4995" w14:textId="2D41EBC2" w:rsidR="0074394F" w:rsidRPr="0074394F" w:rsidRDefault="0074394F" w:rsidP="0074394F">
                            <w:pPr>
                              <w:spacing w:before="0" w:after="0"/>
                              <w:rPr>
                                <w:sz w:val="18"/>
                              </w:rPr>
                            </w:pPr>
                            <w:r w:rsidRPr="0074394F">
                              <w:rPr>
                                <w:sz w:val="18"/>
                              </w:rPr>
                              <w:t xml:space="preserve">[3] </w:t>
                            </w:r>
                            <w:r w:rsidRPr="0074394F">
                              <w:rPr>
                                <w:color w:val="FF0000"/>
                                <w:sz w:val="18"/>
                              </w:rPr>
                              <w:t>"/OU=Domain Control Validated/CN=svn.company.net"</w:t>
                            </w:r>
                          </w:p>
                          <w:p w14:paraId="07BCCF85" w14:textId="392684E9" w:rsidR="0074394F" w:rsidRPr="0074394F" w:rsidRDefault="0074394F" w:rsidP="0074394F">
                            <w:pPr>
                              <w:spacing w:before="0" w:after="0"/>
                              <w:rPr>
                                <w:sz w:val="18"/>
                              </w:rPr>
                            </w:pPr>
                            <w:r w:rsidRPr="0074394F">
                              <w:rPr>
                                <w:sz w:val="18"/>
                              </w:rPr>
                              <w:t>[4] "Jimmy"</w:t>
                            </w:r>
                          </w:p>
                          <w:p w14:paraId="7171D47D" w14:textId="5CFE41D2" w:rsidR="0074394F" w:rsidRPr="0074394F" w:rsidRDefault="0074394F" w:rsidP="0074394F">
                            <w:pPr>
                              <w:spacing w:before="0" w:after="0"/>
                              <w:rPr>
                                <w:sz w:val="18"/>
                              </w:rPr>
                            </w:pPr>
                            <w:r w:rsidRPr="0074394F">
                              <w:rPr>
                                <w:sz w:val="18"/>
                              </w:rPr>
                              <w:t>[5] "Freddie"</w:t>
                            </w:r>
                          </w:p>
                          <w:p w14:paraId="36F1C1F0" w14:textId="4A373128" w:rsidR="0074394F" w:rsidRPr="0074394F" w:rsidRDefault="0074394F" w:rsidP="0074394F">
                            <w:pPr>
                              <w:spacing w:before="0" w:after="0"/>
                              <w:rPr>
                                <w:sz w:val="18"/>
                              </w:rPr>
                            </w:pPr>
                            <w:r w:rsidRPr="0074394F">
                              <w:rPr>
                                <w:sz w:val="18"/>
                              </w:rPr>
                              <w:t>[6] "Dave"</w:t>
                            </w:r>
                          </w:p>
                          <w:p w14:paraId="73A9D7D8" w14:textId="4F948A0C" w:rsidR="0074394F" w:rsidRPr="0074394F" w:rsidRDefault="0074394F" w:rsidP="0074394F">
                            <w:pPr>
                              <w:spacing w:before="0" w:after="0"/>
                              <w:rPr>
                                <w:sz w:val="18"/>
                              </w:rPr>
                            </w:pPr>
                            <w:r w:rsidRPr="0074394F">
                              <w:rPr>
                                <w:sz w:val="18"/>
                              </w:rPr>
                              <w:t xml:space="preserve">[7] </w:t>
                            </w:r>
                            <w:r w:rsidRPr="0074394F">
                              <w:rPr>
                                <w:color w:val="FF0000"/>
                                <w:sz w:val="18"/>
                              </w:rPr>
                              <w:t>"ajon0002"</w:t>
                            </w:r>
                          </w:p>
                          <w:p w14:paraId="55CA7A7F" w14:textId="379E5D6D" w:rsidR="0074394F" w:rsidRPr="0074394F" w:rsidRDefault="0074394F" w:rsidP="0074394F">
                            <w:pPr>
                              <w:spacing w:before="0" w:after="0"/>
                              <w:rPr>
                                <w:sz w:val="18"/>
                              </w:rPr>
                            </w:pPr>
                            <w:r w:rsidRPr="0074394F">
                              <w:rPr>
                                <w:sz w:val="18"/>
                              </w:rPr>
                              <w:t>[8] "</w:t>
                            </w:r>
                            <w:proofErr w:type="spellStart"/>
                            <w:r w:rsidRPr="0074394F">
                              <w:rPr>
                                <w:sz w:val="18"/>
                              </w:rPr>
                              <w:t>murari.krishnan</w:t>
                            </w:r>
                            <w:proofErr w:type="spellEnd"/>
                            <w:r w:rsidRPr="0074394F">
                              <w:rPr>
                                <w:sz w:val="18"/>
                              </w:rPr>
                              <w:t>"</w:t>
                            </w:r>
                          </w:p>
                          <w:p w14:paraId="53CA2BE2" w14:textId="3EEBDDD0" w:rsidR="0074394F" w:rsidRPr="0074394F" w:rsidRDefault="0074394F" w:rsidP="0074394F">
                            <w:pPr>
                              <w:spacing w:before="0" w:after="0"/>
                              <w:rPr>
                                <w:sz w:val="18"/>
                              </w:rPr>
                            </w:pPr>
                            <w:r w:rsidRPr="0074394F">
                              <w:rPr>
                                <w:sz w:val="18"/>
                              </w:rPr>
                              <w:t>[9] "Nicky"</w:t>
                            </w:r>
                          </w:p>
                          <w:p w14:paraId="0E025D76" w14:textId="77777777" w:rsidR="0074394F" w:rsidRPr="0074394F" w:rsidRDefault="0074394F" w:rsidP="0074394F">
                            <w:pPr>
                              <w:spacing w:before="0" w:after="0"/>
                              <w:rPr>
                                <w:sz w:val="18"/>
                              </w:rPr>
                            </w:pPr>
                            <w:r w:rsidRPr="0074394F">
                              <w:rPr>
                                <w:sz w:val="18"/>
                              </w:rPr>
                              <w:t>[10] "Alan"</w:t>
                            </w:r>
                          </w:p>
                          <w:p w14:paraId="0BC841FA" w14:textId="77777777" w:rsidR="0074394F" w:rsidRPr="0074394F" w:rsidRDefault="0074394F" w:rsidP="0074394F">
                            <w:pPr>
                              <w:spacing w:before="0" w:after="0"/>
                              <w:rPr>
                                <w:sz w:val="18"/>
                              </w:rPr>
                            </w:pPr>
                          </w:p>
                          <w:p w14:paraId="1C97B996"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 Check comments in the subset if they are the same(auto-generated message.)</w:t>
                            </w:r>
                          </w:p>
                          <w:p w14:paraId="03B777F4"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74394F">
                              <w:rPr>
                                <w:rFonts w:ascii="Lucida Console" w:eastAsia="Times New Roman" w:hAnsi="Lucida Console" w:cs="Courier New"/>
                                <w:color w:val="0000FF"/>
                                <w:sz w:val="14"/>
                                <w:szCs w:val="20"/>
                                <w:lang w:val="en-IE" w:eastAsia="ja-JP"/>
                              </w:rPr>
                              <w:t>&gt; unique(</w:t>
                            </w:r>
                            <w:proofErr w:type="spellStart"/>
                            <w:r w:rsidRPr="0074394F">
                              <w:rPr>
                                <w:rFonts w:ascii="Lucida Console" w:eastAsia="Times New Roman" w:hAnsi="Lucida Console" w:cs="Courier New"/>
                                <w:color w:val="0000FF"/>
                                <w:sz w:val="14"/>
                                <w:szCs w:val="20"/>
                                <w:lang w:val="en-IE" w:eastAsia="ja-JP"/>
                              </w:rPr>
                              <w:t>url_author$comment</w:t>
                            </w:r>
                            <w:proofErr w:type="spellEnd"/>
                            <w:r w:rsidRPr="0074394F">
                              <w:rPr>
                                <w:rFonts w:ascii="Lucida Console" w:eastAsia="Times New Roman" w:hAnsi="Lucida Console" w:cs="Courier New"/>
                                <w:color w:val="0000FF"/>
                                <w:sz w:val="14"/>
                                <w:szCs w:val="20"/>
                                <w:lang w:val="en-IE" w:eastAsia="ja-JP"/>
                              </w:rPr>
                              <w:t>)</w:t>
                            </w:r>
                          </w:p>
                          <w:p w14:paraId="3081718E" w14:textId="79A9518C"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[1] "[</w:t>
                            </w:r>
                            <w:proofErr w:type="spellStart"/>
                            <w:r w:rsidRPr="00946113">
                              <w:rPr>
                                <w:rFonts w:ascii="Lucida Console" w:eastAsia="Times New Roman" w:hAnsi="Lucida Console" w:cs="Courier New"/>
                                <w:color w:val="000000"/>
                                <w:sz w:val="14"/>
                                <w:szCs w:val="20"/>
                                <w:lang w:val="en-IE" w:eastAsia="ja-JP"/>
                              </w:rPr>
                              <w:t>gradle</w:t>
                            </w:r>
                            <w:proofErr w:type="spellEnd"/>
                            <w:r w:rsidRPr="00946113">
                              <w:rPr>
                                <w:rFonts w:ascii="Lucida Console" w:eastAsia="Times New Roman" w:hAnsi="Lucida Console" w:cs="Courier New"/>
                                <w:color w:val="000000"/>
                                <w:sz w:val="14"/>
                                <w:szCs w:val="20"/>
                                <w:lang w:val="en-IE" w:eastAsia="ja-JP"/>
                              </w:rPr>
                              <w:t>-release] prepare for next development iteration"</w:t>
                            </w:r>
                          </w:p>
                          <w:p w14:paraId="70EE2AFA"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p>
                          <w:p w14:paraId="7BF3A337"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ajon0002 &lt;- filter(</w:t>
                            </w:r>
                            <w:proofErr w:type="spellStart"/>
                            <w:r w:rsidRPr="0074394F">
                              <w:rPr>
                                <w:rFonts w:ascii="Lucida Console" w:eastAsia="Times New Roman" w:hAnsi="Lucida Console" w:cs="Courier New"/>
                                <w:color w:val="0000FF"/>
                                <w:sz w:val="14"/>
                                <w:szCs w:val="20"/>
                                <w:lang w:val="en-IE" w:eastAsia="ja-JP"/>
                              </w:rPr>
                              <w:t>my_data</w:t>
                            </w:r>
                            <w:proofErr w:type="spellEnd"/>
                            <w:r w:rsidRPr="0074394F">
                              <w:rPr>
                                <w:rFonts w:ascii="Lucida Console" w:eastAsia="Times New Roman" w:hAnsi="Lucida Console" w:cs="Courier New"/>
                                <w:color w:val="0000FF"/>
                                <w:sz w:val="14"/>
                                <w:szCs w:val="20"/>
                                <w:lang w:val="en-IE" w:eastAsia="ja-JP"/>
                              </w:rPr>
                              <w:t>, author == "ajon0002")</w:t>
                            </w:r>
                          </w:p>
                          <w:p w14:paraId="4CC9727C"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 Check comments in the subset if they are natural language.</w:t>
                            </w:r>
                          </w:p>
                          <w:p w14:paraId="6739E27A"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unique(ajon0002$comment)</w:t>
                            </w:r>
                          </w:p>
                          <w:p w14:paraId="32B23D96" w14:textId="6FAA51A8"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[1] "add string </w:t>
                            </w:r>
                            <w:proofErr w:type="spellStart"/>
                            <w:r w:rsidRPr="00946113">
                              <w:rPr>
                                <w:rFonts w:ascii="Lucida Console" w:eastAsia="Times New Roman" w:hAnsi="Lucida Console" w:cs="Courier New"/>
                                <w:color w:val="000000"/>
                                <w:sz w:val="14"/>
                                <w:szCs w:val="20"/>
                                <w:lang w:val="en-IE" w:eastAsia="ja-JP"/>
                              </w:rPr>
                              <w:t>widget_header_update_text</w:t>
                            </w:r>
                            <w:proofErr w:type="spellEnd"/>
                            <w:r w:rsidRPr="00946113">
                              <w:rPr>
                                <w:rFonts w:ascii="Lucida Console" w:eastAsia="Times New Roman" w:hAnsi="Lucida Console" w:cs="Courier New"/>
                                <w:color w:val="000000"/>
                                <w:sz w:val="14"/>
                                <w:szCs w:val="20"/>
                                <w:lang w:val="en-IE" w:eastAsia="ja-JP"/>
                              </w:rPr>
                              <w:t xml:space="preserve">, containing generic update message for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 xml:space="preserve"> </w:t>
                            </w:r>
                            <w:proofErr w:type="spellStart"/>
                            <w:r w:rsidRPr="00946113">
                              <w:rPr>
                                <w:rFonts w:ascii="Lucida Console" w:eastAsia="Times New Roman" w:hAnsi="Lucida Console" w:cs="Courier New"/>
                                <w:color w:val="000000"/>
                                <w:sz w:val="14"/>
                                <w:szCs w:val="20"/>
                                <w:lang w:val="en-IE" w:eastAsia="ja-JP"/>
                              </w:rPr>
                              <w:t>ViewFlipper</w:t>
                            </w:r>
                            <w:proofErr w:type="spellEnd"/>
                            <w:r w:rsidRPr="00946113">
                              <w:rPr>
                                <w:rFonts w:ascii="Lucida Console" w:eastAsia="Times New Roman" w:hAnsi="Lucida Console" w:cs="Courier New"/>
                                <w:color w:val="000000"/>
                                <w:sz w:val="14"/>
                                <w:szCs w:val="20"/>
                                <w:lang w:val="en-IE" w:eastAsia="ja-JP"/>
                              </w:rPr>
                              <w:t xml:space="preserve"> </w:t>
                            </w:r>
                            <w:proofErr w:type="spellStart"/>
                            <w:r w:rsidRPr="00946113">
                              <w:rPr>
                                <w:rFonts w:ascii="Lucida Console" w:eastAsia="Times New Roman" w:hAnsi="Lucida Console" w:cs="Courier New"/>
                                <w:color w:val="000000"/>
                                <w:sz w:val="14"/>
                                <w:szCs w:val="20"/>
                                <w:lang w:val="en-IE" w:eastAsia="ja-JP"/>
                              </w:rPr>
                              <w:t>TextView</w:t>
                            </w:r>
                            <w:proofErr w:type="spellEnd"/>
                            <w:r w:rsidRPr="00946113">
                              <w:rPr>
                                <w:rFonts w:ascii="Lucida Console" w:eastAsia="Times New Roman" w:hAnsi="Lucida Console" w:cs="Courier New"/>
                                <w:color w:val="000000"/>
                                <w:sz w:val="14"/>
                                <w:szCs w:val="20"/>
                                <w:lang w:val="en-IE" w:eastAsia="ja-JP"/>
                              </w:rPr>
                              <w:t>."</w:t>
                            </w:r>
                          </w:p>
                          <w:p w14:paraId="7AF1601B"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[2] "TODO is to hold counts delta per </w:t>
                            </w:r>
                            <w:proofErr w:type="spellStart"/>
                            <w:r w:rsidRPr="00946113">
                              <w:rPr>
                                <w:rFonts w:ascii="Lucida Console" w:eastAsia="Times New Roman" w:hAnsi="Lucida Console" w:cs="Courier New"/>
                                <w:color w:val="000000"/>
                                <w:sz w:val="14"/>
                                <w:szCs w:val="20"/>
                                <w:lang w:val="en-IE" w:eastAsia="ja-JP"/>
                              </w:rPr>
                              <w:t>Count.type</w:t>
                            </w:r>
                            <w:proofErr w:type="spellEnd"/>
                            <w:r w:rsidRPr="00946113">
                              <w:rPr>
                                <w:rFonts w:ascii="Lucida Console" w:eastAsia="Times New Roman" w:hAnsi="Lucida Console" w:cs="Courier New"/>
                                <w:color w:val="000000"/>
                                <w:sz w:val="14"/>
                                <w:szCs w:val="20"/>
                                <w:lang w:val="en-IE" w:eastAsia="ja-JP"/>
                              </w:rPr>
                              <w:t>, instead of in a List, as this is last stop for delta before passing to Intent, which must be as Strings, so do the iterating here."</w:t>
                            </w:r>
                          </w:p>
                          <w:p w14:paraId="1900E9FE" w14:textId="740B8626"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[3] "Holds delta on Counts between this matrix and previous matrix."</w:t>
                            </w:r>
                          </w:p>
                          <w:p w14:paraId="531D6441" w14:textId="79266433"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[4] "TODO: switch generic update message to \"X new photos, Y new files...\" from Matrix delta."</w:t>
                            </w:r>
                          </w:p>
                          <w:p w14:paraId="299BE72F" w14:textId="50DEF73B"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[5] "These are not currently used."</w:t>
                            </w:r>
                          </w:p>
                          <w:p w14:paraId="5D00BA2F" w14:textId="14BF7245"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[6] "Make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 xml:space="preserve"> vertically </w:t>
                            </w:r>
                            <w:proofErr w:type="spellStart"/>
                            <w:r w:rsidRPr="00946113">
                              <w:rPr>
                                <w:rFonts w:ascii="Lucida Console" w:eastAsia="Times New Roman" w:hAnsi="Lucida Console" w:cs="Courier New"/>
                                <w:color w:val="000000"/>
                                <w:sz w:val="14"/>
                                <w:szCs w:val="20"/>
                                <w:lang w:val="en-IE" w:eastAsia="ja-JP"/>
                              </w:rPr>
                              <w:t>resizeable</w:t>
                            </w:r>
                            <w:proofErr w:type="spellEnd"/>
                            <w:r w:rsidRPr="00946113">
                              <w:rPr>
                                <w:rFonts w:ascii="Lucida Console" w:eastAsia="Times New Roman" w:hAnsi="Lucida Console" w:cs="Courier New"/>
                                <w:color w:val="000000"/>
                                <w:sz w:val="14"/>
                                <w:szCs w:val="20"/>
                                <w:lang w:val="en-IE" w:eastAsia="ja-JP"/>
                              </w:rPr>
                              <w:t>."</w:t>
                            </w:r>
                          </w:p>
                          <w:p w14:paraId="7FF37B2E" w14:textId="0F8F80C2"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[7] "VF </w:t>
                            </w:r>
                            <w:proofErr w:type="spellStart"/>
                            <w:r w:rsidRPr="00946113">
                              <w:rPr>
                                <w:rFonts w:ascii="Lucida Console" w:eastAsia="Times New Roman" w:hAnsi="Lucida Console" w:cs="Courier New"/>
                                <w:color w:val="000000"/>
                                <w:sz w:val="14"/>
                                <w:szCs w:val="20"/>
                                <w:lang w:val="en-IE" w:eastAsia="ja-JP"/>
                              </w:rPr>
                              <w:t>containts</w:t>
                            </w:r>
                            <w:proofErr w:type="spellEnd"/>
                            <w:r w:rsidRPr="00946113">
                              <w:rPr>
                                <w:rFonts w:ascii="Lucida Console" w:eastAsia="Times New Roman" w:hAnsi="Lucida Console" w:cs="Courier New"/>
                                <w:color w:val="000000"/>
                                <w:sz w:val="14"/>
                                <w:szCs w:val="20"/>
                                <w:lang w:val="en-IE" w:eastAsia="ja-JP"/>
                              </w:rPr>
                              <w:t xml:space="preserve"> logo and </w:t>
                            </w:r>
                            <w:proofErr w:type="spellStart"/>
                            <w:r w:rsidRPr="00946113">
                              <w:rPr>
                                <w:rFonts w:ascii="Lucida Console" w:eastAsia="Times New Roman" w:hAnsi="Lucida Console" w:cs="Courier New"/>
                                <w:color w:val="000000"/>
                                <w:sz w:val="14"/>
                                <w:szCs w:val="20"/>
                                <w:lang w:val="en-IE" w:eastAsia="ja-JP"/>
                              </w:rPr>
                              <w:t>TextView</w:t>
                            </w:r>
                            <w:proofErr w:type="spellEnd"/>
                            <w:r w:rsidRPr="00946113">
                              <w:rPr>
                                <w:rFonts w:ascii="Lucida Console" w:eastAsia="Times New Roman" w:hAnsi="Lucida Console" w:cs="Courier New"/>
                                <w:color w:val="000000"/>
                                <w:sz w:val="14"/>
                                <w:szCs w:val="20"/>
                                <w:lang w:val="en-IE" w:eastAsia="ja-JP"/>
                              </w:rPr>
                              <w:t xml:space="preserve"> for update msg. Visibility toggled on update."</w:t>
                            </w:r>
                          </w:p>
                          <w:p w14:paraId="3AC9994F" w14:textId="0F4B551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[8] "Initialises ACTION_UPDATE_COUNT intent and sends broadcast for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w:t>
                            </w:r>
                          </w:p>
                          <w:p w14:paraId="630B4071" w14:textId="580C1930"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[9] "Add getter for delta."</w:t>
                            </w:r>
                          </w:p>
                          <w:p w14:paraId="41B41999"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val="en-IE" w:eastAsia="ja-JP"/>
                              </w:rPr>
                            </w:pPr>
                          </w:p>
                          <w:p w14:paraId="3546E7A9" w14:textId="77777777" w:rsidR="0074394F" w:rsidRDefault="0074394F" w:rsidP="0074394F">
                            <w:pPr>
                              <w:spacing w:before="0" w:after="0"/>
                            </w:pPr>
                          </w:p>
                        </w:txbxContent>
                      </wps:txbx>
                      <wps:bodyPr rot="0" vert="horz" wrap="square" lIns="91440" tIns="45720" rIns="91440" bIns="45720" anchor="t" anchorCtr="0">
                        <a:noAutofit/>
                      </wps:bodyPr>
                    </wps:wsp>
                  </a:graphicData>
                </a:graphic>
              </wp:inline>
            </w:drawing>
          </mc:Choice>
          <mc:Fallback>
            <w:pict>
              <v:shapetype w14:anchorId="503D8B1D" id="_x0000_t202" coordsize="21600,21600" o:spt="202" path="m,l,21600r21600,l21600,xe">
                <v:stroke joinstyle="miter"/>
                <v:path gradientshapeok="t" o:connecttype="rect"/>
              </v:shapetype>
              <v:shape id="Text Box 2" o:spid="_x0000_s1026" type="#_x0000_t202" style="width:480.75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">
                <v:textbox>
                  <w:txbxContent>
                    <w:p w14:paraId="351A4E64" w14:textId="0609487D" w:rsidR="0074394F" w:rsidRPr="0074394F" w:rsidRDefault="0074394F" w:rsidP="0074394F">
                      <w:pPr>
                        <w:spacing w:before="0" w:after="0"/>
                        <w:rPr>
                          <w:sz w:val="18"/>
                        </w:rPr>
                      </w:pPr>
                      <w:r w:rsidRPr="0074394F">
                        <w:rPr>
                          <w:sz w:val="18"/>
                        </w:rPr>
                        <w:t># Group data by Author.</w:t>
                      </w:r>
                    </w:p>
                    <w:p w14:paraId="4D3E3203" w14:textId="77777777" w:rsidR="0074394F" w:rsidRPr="0074394F" w:rsidRDefault="0074394F" w:rsidP="0074394F">
                      <w:pPr>
                        <w:spacing w:before="0" w:after="0"/>
                        <w:rPr>
                          <w:sz w:val="18"/>
                        </w:rPr>
                      </w:pPr>
                      <w:r w:rsidRPr="0074394F">
                        <w:rPr>
                          <w:sz w:val="18"/>
                        </w:rPr>
                        <w:t xml:space="preserve">&gt; </w:t>
                      </w:r>
                      <w:proofErr w:type="spellStart"/>
                      <w:r w:rsidRPr="0074394F">
                        <w:rPr>
                          <w:sz w:val="18"/>
                        </w:rPr>
                        <w:t>byAuthor</w:t>
                      </w:r>
                      <w:proofErr w:type="spellEnd"/>
                      <w:r w:rsidRPr="0074394F">
                        <w:rPr>
                          <w:sz w:val="18"/>
                        </w:rPr>
                        <w:t xml:space="preserve"> &lt;- </w:t>
                      </w:r>
                      <w:proofErr w:type="spellStart"/>
                      <w:r w:rsidRPr="0074394F">
                        <w:rPr>
                          <w:sz w:val="18"/>
                        </w:rPr>
                        <w:t>group_by</w:t>
                      </w:r>
                      <w:proofErr w:type="spellEnd"/>
                      <w:r w:rsidRPr="0074394F">
                        <w:rPr>
                          <w:sz w:val="18"/>
                        </w:rPr>
                        <w:t>(</w:t>
                      </w:r>
                      <w:proofErr w:type="spellStart"/>
                      <w:r w:rsidRPr="0074394F">
                        <w:rPr>
                          <w:sz w:val="18"/>
                        </w:rPr>
                        <w:t>my_data</w:t>
                      </w:r>
                      <w:proofErr w:type="spellEnd"/>
                      <w:r w:rsidRPr="0074394F">
                        <w:rPr>
                          <w:sz w:val="18"/>
                        </w:rPr>
                        <w:t>, author)</w:t>
                      </w:r>
                    </w:p>
                    <w:p w14:paraId="66117534" w14:textId="77777777" w:rsidR="0074394F" w:rsidRPr="0074394F" w:rsidRDefault="0074394F" w:rsidP="0074394F">
                      <w:pPr>
                        <w:spacing w:before="0" w:after="0"/>
                        <w:rPr>
                          <w:sz w:val="18"/>
                        </w:rPr>
                      </w:pPr>
                      <w:r w:rsidRPr="0074394F">
                        <w:rPr>
                          <w:sz w:val="18"/>
                        </w:rPr>
                        <w:t>&gt; unique(</w:t>
                      </w:r>
                      <w:proofErr w:type="spellStart"/>
                      <w:r w:rsidRPr="0074394F">
                        <w:rPr>
                          <w:sz w:val="18"/>
                        </w:rPr>
                        <w:t>my_data$author</w:t>
                      </w:r>
                      <w:proofErr w:type="spellEnd"/>
                      <w:r w:rsidRPr="0074394F">
                        <w:rPr>
                          <w:sz w:val="18"/>
                        </w:rPr>
                        <w:t>)</w:t>
                      </w:r>
                    </w:p>
                    <w:p w14:paraId="46CA3D1B" w14:textId="6E374174" w:rsidR="0074394F" w:rsidRPr="0074394F" w:rsidRDefault="0074394F" w:rsidP="0074394F">
                      <w:pPr>
                        <w:spacing w:before="0" w:after="0"/>
                        <w:rPr>
                          <w:sz w:val="18"/>
                        </w:rPr>
                      </w:pPr>
                      <w:r w:rsidRPr="0074394F">
                        <w:rPr>
                          <w:sz w:val="18"/>
                        </w:rPr>
                        <w:t>[1] "Thomas"</w:t>
                      </w:r>
                    </w:p>
                    <w:p w14:paraId="57972041" w14:textId="4B5C414C" w:rsidR="0074394F" w:rsidRPr="0074394F" w:rsidRDefault="0074394F" w:rsidP="0074394F">
                      <w:pPr>
                        <w:spacing w:before="0" w:after="0"/>
                        <w:rPr>
                          <w:sz w:val="18"/>
                        </w:rPr>
                      </w:pPr>
                      <w:r w:rsidRPr="0074394F">
                        <w:rPr>
                          <w:sz w:val="18"/>
                        </w:rPr>
                        <w:t>[2] "Vincent"</w:t>
                      </w:r>
                    </w:p>
                    <w:p w14:paraId="5BBD4995" w14:textId="2D41EBC2" w:rsidR="0074394F" w:rsidRPr="0074394F" w:rsidRDefault="0074394F" w:rsidP="0074394F">
                      <w:pPr>
                        <w:spacing w:before="0" w:after="0"/>
                        <w:rPr>
                          <w:sz w:val="18"/>
                        </w:rPr>
                      </w:pPr>
                      <w:r w:rsidRPr="0074394F">
                        <w:rPr>
                          <w:sz w:val="18"/>
                        </w:rPr>
                        <w:t xml:space="preserve">[3] </w:t>
                      </w:r>
                      <w:r w:rsidRPr="0074394F">
                        <w:rPr>
                          <w:color w:val="FF0000"/>
                          <w:sz w:val="18"/>
                        </w:rPr>
                        <w:t>"/OU=Domain Control Validated/CN=svn.company.net"</w:t>
                      </w:r>
                    </w:p>
                    <w:p w14:paraId="07BCCF85" w14:textId="392684E9" w:rsidR="0074394F" w:rsidRPr="0074394F" w:rsidRDefault="0074394F" w:rsidP="0074394F">
                      <w:pPr>
                        <w:spacing w:before="0" w:after="0"/>
                        <w:rPr>
                          <w:sz w:val="18"/>
                        </w:rPr>
                      </w:pPr>
                      <w:r w:rsidRPr="0074394F">
                        <w:rPr>
                          <w:sz w:val="18"/>
                        </w:rPr>
                        <w:t>[4] "Jimmy"</w:t>
                      </w:r>
                    </w:p>
                    <w:p w14:paraId="7171D47D" w14:textId="5CFE41D2" w:rsidR="0074394F" w:rsidRPr="0074394F" w:rsidRDefault="0074394F" w:rsidP="0074394F">
                      <w:pPr>
                        <w:spacing w:before="0" w:after="0"/>
                        <w:rPr>
                          <w:sz w:val="18"/>
                        </w:rPr>
                      </w:pPr>
                      <w:r w:rsidRPr="0074394F">
                        <w:rPr>
                          <w:sz w:val="18"/>
                        </w:rPr>
                        <w:t>[5] "Freddie"</w:t>
                      </w:r>
                    </w:p>
                    <w:p w14:paraId="36F1C1F0" w14:textId="4A373128" w:rsidR="0074394F" w:rsidRPr="0074394F" w:rsidRDefault="0074394F" w:rsidP="0074394F">
                      <w:pPr>
                        <w:spacing w:before="0" w:after="0"/>
                        <w:rPr>
                          <w:sz w:val="18"/>
                        </w:rPr>
                      </w:pPr>
                      <w:r w:rsidRPr="0074394F">
                        <w:rPr>
                          <w:sz w:val="18"/>
                        </w:rPr>
                        <w:t>[6] "Dave"</w:t>
                      </w:r>
                    </w:p>
                    <w:p w14:paraId="73A9D7D8" w14:textId="4F948A0C" w:rsidR="0074394F" w:rsidRPr="0074394F" w:rsidRDefault="0074394F" w:rsidP="0074394F">
                      <w:pPr>
                        <w:spacing w:before="0" w:after="0"/>
                        <w:rPr>
                          <w:sz w:val="18"/>
                        </w:rPr>
                      </w:pPr>
                      <w:r w:rsidRPr="0074394F">
                        <w:rPr>
                          <w:sz w:val="18"/>
                        </w:rPr>
                        <w:t xml:space="preserve">[7] </w:t>
                      </w:r>
                      <w:r w:rsidRPr="0074394F">
                        <w:rPr>
                          <w:color w:val="FF0000"/>
                          <w:sz w:val="18"/>
                        </w:rPr>
                        <w:t>"ajon0002"</w:t>
                      </w:r>
                    </w:p>
                    <w:p w14:paraId="55CA7A7F" w14:textId="379E5D6D" w:rsidR="0074394F" w:rsidRPr="0074394F" w:rsidRDefault="0074394F" w:rsidP="0074394F">
                      <w:pPr>
                        <w:spacing w:before="0" w:after="0"/>
                        <w:rPr>
                          <w:sz w:val="18"/>
                        </w:rPr>
                      </w:pPr>
                      <w:r w:rsidRPr="0074394F">
                        <w:rPr>
                          <w:sz w:val="18"/>
                        </w:rPr>
                        <w:t>[8] "</w:t>
                      </w:r>
                      <w:proofErr w:type="spellStart"/>
                      <w:r w:rsidRPr="0074394F">
                        <w:rPr>
                          <w:sz w:val="18"/>
                        </w:rPr>
                        <w:t>murari.krishnan</w:t>
                      </w:r>
                      <w:proofErr w:type="spellEnd"/>
                      <w:r w:rsidRPr="0074394F">
                        <w:rPr>
                          <w:sz w:val="18"/>
                        </w:rPr>
                        <w:t>"</w:t>
                      </w:r>
                    </w:p>
                    <w:p w14:paraId="53CA2BE2" w14:textId="3EEBDDD0" w:rsidR="0074394F" w:rsidRPr="0074394F" w:rsidRDefault="0074394F" w:rsidP="0074394F">
                      <w:pPr>
                        <w:spacing w:before="0" w:after="0"/>
                        <w:rPr>
                          <w:sz w:val="18"/>
                        </w:rPr>
                      </w:pPr>
                      <w:r w:rsidRPr="0074394F">
                        <w:rPr>
                          <w:sz w:val="18"/>
                        </w:rPr>
                        <w:t>[9] "Nicky"</w:t>
                      </w:r>
                    </w:p>
                    <w:p w14:paraId="0E025D76" w14:textId="77777777" w:rsidR="0074394F" w:rsidRPr="0074394F" w:rsidRDefault="0074394F" w:rsidP="0074394F">
                      <w:pPr>
                        <w:spacing w:before="0" w:after="0"/>
                        <w:rPr>
                          <w:sz w:val="18"/>
                        </w:rPr>
                      </w:pPr>
                      <w:r w:rsidRPr="0074394F">
                        <w:rPr>
                          <w:sz w:val="18"/>
                        </w:rPr>
                        <w:t>[10] "Alan"</w:t>
                      </w:r>
                    </w:p>
                    <w:p w14:paraId="0BC841FA" w14:textId="77777777" w:rsidR="0074394F" w:rsidRPr="0074394F" w:rsidRDefault="0074394F" w:rsidP="0074394F">
                      <w:pPr>
                        <w:spacing w:before="0" w:after="0"/>
                        <w:rPr>
                          <w:sz w:val="18"/>
                        </w:rPr>
                      </w:pPr>
                    </w:p>
                    <w:p w14:paraId="1C97B996"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 Check comments in the subset if they are the same(auto-generated message.)</w:t>
                      </w:r>
                    </w:p>
                    <w:p w14:paraId="03B777F4"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74394F">
                        <w:rPr>
                          <w:rFonts w:ascii="Lucida Console" w:eastAsia="Times New Roman" w:hAnsi="Lucida Console" w:cs="Courier New"/>
                          <w:color w:val="0000FF"/>
                          <w:sz w:val="14"/>
                          <w:szCs w:val="20"/>
                          <w:lang w:val="en-IE" w:eastAsia="ja-JP"/>
                        </w:rPr>
                        <w:t>&gt; unique(</w:t>
                      </w:r>
                      <w:proofErr w:type="spellStart"/>
                      <w:r w:rsidRPr="0074394F">
                        <w:rPr>
                          <w:rFonts w:ascii="Lucida Console" w:eastAsia="Times New Roman" w:hAnsi="Lucida Console" w:cs="Courier New"/>
                          <w:color w:val="0000FF"/>
                          <w:sz w:val="14"/>
                          <w:szCs w:val="20"/>
                          <w:lang w:val="en-IE" w:eastAsia="ja-JP"/>
                        </w:rPr>
                        <w:t>url_author$comment</w:t>
                      </w:r>
                      <w:proofErr w:type="spellEnd"/>
                      <w:r w:rsidRPr="0074394F">
                        <w:rPr>
                          <w:rFonts w:ascii="Lucida Console" w:eastAsia="Times New Roman" w:hAnsi="Lucida Console" w:cs="Courier New"/>
                          <w:color w:val="0000FF"/>
                          <w:sz w:val="14"/>
                          <w:szCs w:val="20"/>
                          <w:lang w:val="en-IE" w:eastAsia="ja-JP"/>
                        </w:rPr>
                        <w:t>)</w:t>
                      </w:r>
                    </w:p>
                    <w:p w14:paraId="3081718E" w14:textId="79A9518C"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[1] "[</w:t>
                      </w:r>
                      <w:proofErr w:type="spellStart"/>
                      <w:r w:rsidRPr="00946113">
                        <w:rPr>
                          <w:rFonts w:ascii="Lucida Console" w:eastAsia="Times New Roman" w:hAnsi="Lucida Console" w:cs="Courier New"/>
                          <w:color w:val="000000"/>
                          <w:sz w:val="14"/>
                          <w:szCs w:val="20"/>
                          <w:lang w:val="en-IE" w:eastAsia="ja-JP"/>
                        </w:rPr>
                        <w:t>gradle</w:t>
                      </w:r>
                      <w:proofErr w:type="spellEnd"/>
                      <w:r w:rsidRPr="00946113">
                        <w:rPr>
                          <w:rFonts w:ascii="Lucida Console" w:eastAsia="Times New Roman" w:hAnsi="Lucida Console" w:cs="Courier New"/>
                          <w:color w:val="000000"/>
                          <w:sz w:val="14"/>
                          <w:szCs w:val="20"/>
                          <w:lang w:val="en-IE" w:eastAsia="ja-JP"/>
                        </w:rPr>
                        <w:t>-release] prepare for next development iteration"</w:t>
                      </w:r>
                    </w:p>
                    <w:p w14:paraId="70EE2AFA"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p>
                    <w:p w14:paraId="7BF3A337"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ajon0002 &lt;- filter(</w:t>
                      </w:r>
                      <w:proofErr w:type="spellStart"/>
                      <w:r w:rsidRPr="0074394F">
                        <w:rPr>
                          <w:rFonts w:ascii="Lucida Console" w:eastAsia="Times New Roman" w:hAnsi="Lucida Console" w:cs="Courier New"/>
                          <w:color w:val="0000FF"/>
                          <w:sz w:val="14"/>
                          <w:szCs w:val="20"/>
                          <w:lang w:val="en-IE" w:eastAsia="ja-JP"/>
                        </w:rPr>
                        <w:t>my_data</w:t>
                      </w:r>
                      <w:proofErr w:type="spellEnd"/>
                      <w:r w:rsidRPr="0074394F">
                        <w:rPr>
                          <w:rFonts w:ascii="Lucida Console" w:eastAsia="Times New Roman" w:hAnsi="Lucida Console" w:cs="Courier New"/>
                          <w:color w:val="0000FF"/>
                          <w:sz w:val="14"/>
                          <w:szCs w:val="20"/>
                          <w:lang w:val="en-IE" w:eastAsia="ja-JP"/>
                        </w:rPr>
                        <w:t>, author == "ajon0002")</w:t>
                      </w:r>
                    </w:p>
                    <w:p w14:paraId="4CC9727C"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 Check comments in the subset if they are natural language.</w:t>
                      </w:r>
                    </w:p>
                    <w:p w14:paraId="6739E27A" w14:textId="77777777" w:rsidR="0074394F" w:rsidRPr="0074394F"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FF"/>
                          <w:sz w:val="14"/>
                          <w:szCs w:val="20"/>
                          <w:lang w:val="en-IE" w:eastAsia="ja-JP"/>
                        </w:rPr>
                      </w:pPr>
                      <w:r w:rsidRPr="0074394F">
                        <w:rPr>
                          <w:rFonts w:ascii="Lucida Console" w:eastAsia="Times New Roman" w:hAnsi="Lucida Console" w:cs="Courier New"/>
                          <w:color w:val="0000FF"/>
                          <w:sz w:val="14"/>
                          <w:szCs w:val="20"/>
                          <w:lang w:val="en-IE" w:eastAsia="ja-JP"/>
                        </w:rPr>
                        <w:t>&gt; unique(ajon0002$comment)</w:t>
                      </w:r>
                    </w:p>
                    <w:p w14:paraId="32B23D96" w14:textId="6FAA51A8"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[1] "add string </w:t>
                      </w:r>
                      <w:proofErr w:type="spellStart"/>
                      <w:r w:rsidRPr="00946113">
                        <w:rPr>
                          <w:rFonts w:ascii="Lucida Console" w:eastAsia="Times New Roman" w:hAnsi="Lucida Console" w:cs="Courier New"/>
                          <w:color w:val="000000"/>
                          <w:sz w:val="14"/>
                          <w:szCs w:val="20"/>
                          <w:lang w:val="en-IE" w:eastAsia="ja-JP"/>
                        </w:rPr>
                        <w:t>widget_header_update_text</w:t>
                      </w:r>
                      <w:proofErr w:type="spellEnd"/>
                      <w:r w:rsidRPr="00946113">
                        <w:rPr>
                          <w:rFonts w:ascii="Lucida Console" w:eastAsia="Times New Roman" w:hAnsi="Lucida Console" w:cs="Courier New"/>
                          <w:color w:val="000000"/>
                          <w:sz w:val="14"/>
                          <w:szCs w:val="20"/>
                          <w:lang w:val="en-IE" w:eastAsia="ja-JP"/>
                        </w:rPr>
                        <w:t xml:space="preserve">, containing generic update message for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 xml:space="preserve"> </w:t>
                      </w:r>
                      <w:proofErr w:type="spellStart"/>
                      <w:r w:rsidRPr="00946113">
                        <w:rPr>
                          <w:rFonts w:ascii="Lucida Console" w:eastAsia="Times New Roman" w:hAnsi="Lucida Console" w:cs="Courier New"/>
                          <w:color w:val="000000"/>
                          <w:sz w:val="14"/>
                          <w:szCs w:val="20"/>
                          <w:lang w:val="en-IE" w:eastAsia="ja-JP"/>
                        </w:rPr>
                        <w:t>ViewFlipper</w:t>
                      </w:r>
                      <w:proofErr w:type="spellEnd"/>
                      <w:r w:rsidRPr="00946113">
                        <w:rPr>
                          <w:rFonts w:ascii="Lucida Console" w:eastAsia="Times New Roman" w:hAnsi="Lucida Console" w:cs="Courier New"/>
                          <w:color w:val="000000"/>
                          <w:sz w:val="14"/>
                          <w:szCs w:val="20"/>
                          <w:lang w:val="en-IE" w:eastAsia="ja-JP"/>
                        </w:rPr>
                        <w:t xml:space="preserve"> </w:t>
                      </w:r>
                      <w:proofErr w:type="spellStart"/>
                      <w:r w:rsidRPr="00946113">
                        <w:rPr>
                          <w:rFonts w:ascii="Lucida Console" w:eastAsia="Times New Roman" w:hAnsi="Lucida Console" w:cs="Courier New"/>
                          <w:color w:val="000000"/>
                          <w:sz w:val="14"/>
                          <w:szCs w:val="20"/>
                          <w:lang w:val="en-IE" w:eastAsia="ja-JP"/>
                        </w:rPr>
                        <w:t>TextView</w:t>
                      </w:r>
                      <w:proofErr w:type="spellEnd"/>
                      <w:r w:rsidRPr="00946113">
                        <w:rPr>
                          <w:rFonts w:ascii="Lucida Console" w:eastAsia="Times New Roman" w:hAnsi="Lucida Console" w:cs="Courier New"/>
                          <w:color w:val="000000"/>
                          <w:sz w:val="14"/>
                          <w:szCs w:val="20"/>
                          <w:lang w:val="en-IE" w:eastAsia="ja-JP"/>
                        </w:rPr>
                        <w:t>."</w:t>
                      </w:r>
                    </w:p>
                    <w:p w14:paraId="7AF1601B"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[2] "TODO is to hold counts delta per </w:t>
                      </w:r>
                      <w:proofErr w:type="spellStart"/>
                      <w:r w:rsidRPr="00946113">
                        <w:rPr>
                          <w:rFonts w:ascii="Lucida Console" w:eastAsia="Times New Roman" w:hAnsi="Lucida Console" w:cs="Courier New"/>
                          <w:color w:val="000000"/>
                          <w:sz w:val="14"/>
                          <w:szCs w:val="20"/>
                          <w:lang w:val="en-IE" w:eastAsia="ja-JP"/>
                        </w:rPr>
                        <w:t>Count.type</w:t>
                      </w:r>
                      <w:proofErr w:type="spellEnd"/>
                      <w:r w:rsidRPr="00946113">
                        <w:rPr>
                          <w:rFonts w:ascii="Lucida Console" w:eastAsia="Times New Roman" w:hAnsi="Lucida Console" w:cs="Courier New"/>
                          <w:color w:val="000000"/>
                          <w:sz w:val="14"/>
                          <w:szCs w:val="20"/>
                          <w:lang w:val="en-IE" w:eastAsia="ja-JP"/>
                        </w:rPr>
                        <w:t>, instead of in a List, as this is last stop for delta before passing to Intent, which must be as Strings, so do the iterating here."</w:t>
                      </w:r>
                    </w:p>
                    <w:p w14:paraId="1900E9FE" w14:textId="740B8626"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[3] "Holds delta on Counts between this matrix and previous matrix."</w:t>
                      </w:r>
                    </w:p>
                    <w:p w14:paraId="531D6441" w14:textId="79266433"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[4] "TODO: switch generic update message to \"X new photos, Y new files...\" from Matrix delta."</w:t>
                      </w:r>
                    </w:p>
                    <w:p w14:paraId="299BE72F" w14:textId="50DEF73B"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[5] "These are not currently used."</w:t>
                      </w:r>
                    </w:p>
                    <w:p w14:paraId="5D00BA2F" w14:textId="14BF7245"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[6] "Make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 xml:space="preserve"> vertically </w:t>
                      </w:r>
                      <w:proofErr w:type="spellStart"/>
                      <w:r w:rsidRPr="00946113">
                        <w:rPr>
                          <w:rFonts w:ascii="Lucida Console" w:eastAsia="Times New Roman" w:hAnsi="Lucida Console" w:cs="Courier New"/>
                          <w:color w:val="000000"/>
                          <w:sz w:val="14"/>
                          <w:szCs w:val="20"/>
                          <w:lang w:val="en-IE" w:eastAsia="ja-JP"/>
                        </w:rPr>
                        <w:t>resizeable</w:t>
                      </w:r>
                      <w:proofErr w:type="spellEnd"/>
                      <w:r w:rsidRPr="00946113">
                        <w:rPr>
                          <w:rFonts w:ascii="Lucida Console" w:eastAsia="Times New Roman" w:hAnsi="Lucida Console" w:cs="Courier New"/>
                          <w:color w:val="000000"/>
                          <w:sz w:val="14"/>
                          <w:szCs w:val="20"/>
                          <w:lang w:val="en-IE" w:eastAsia="ja-JP"/>
                        </w:rPr>
                        <w:t>."</w:t>
                      </w:r>
                    </w:p>
                    <w:p w14:paraId="7FF37B2E" w14:textId="0F8F80C2"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[7] "VF </w:t>
                      </w:r>
                      <w:proofErr w:type="spellStart"/>
                      <w:r w:rsidRPr="00946113">
                        <w:rPr>
                          <w:rFonts w:ascii="Lucida Console" w:eastAsia="Times New Roman" w:hAnsi="Lucida Console" w:cs="Courier New"/>
                          <w:color w:val="000000"/>
                          <w:sz w:val="14"/>
                          <w:szCs w:val="20"/>
                          <w:lang w:val="en-IE" w:eastAsia="ja-JP"/>
                        </w:rPr>
                        <w:t>containts</w:t>
                      </w:r>
                      <w:proofErr w:type="spellEnd"/>
                      <w:r w:rsidRPr="00946113">
                        <w:rPr>
                          <w:rFonts w:ascii="Lucida Console" w:eastAsia="Times New Roman" w:hAnsi="Lucida Console" w:cs="Courier New"/>
                          <w:color w:val="000000"/>
                          <w:sz w:val="14"/>
                          <w:szCs w:val="20"/>
                          <w:lang w:val="en-IE" w:eastAsia="ja-JP"/>
                        </w:rPr>
                        <w:t xml:space="preserve"> logo and </w:t>
                      </w:r>
                      <w:proofErr w:type="spellStart"/>
                      <w:r w:rsidRPr="00946113">
                        <w:rPr>
                          <w:rFonts w:ascii="Lucida Console" w:eastAsia="Times New Roman" w:hAnsi="Lucida Console" w:cs="Courier New"/>
                          <w:color w:val="000000"/>
                          <w:sz w:val="14"/>
                          <w:szCs w:val="20"/>
                          <w:lang w:val="en-IE" w:eastAsia="ja-JP"/>
                        </w:rPr>
                        <w:t>TextView</w:t>
                      </w:r>
                      <w:proofErr w:type="spellEnd"/>
                      <w:r w:rsidRPr="00946113">
                        <w:rPr>
                          <w:rFonts w:ascii="Lucida Console" w:eastAsia="Times New Roman" w:hAnsi="Lucida Console" w:cs="Courier New"/>
                          <w:color w:val="000000"/>
                          <w:sz w:val="14"/>
                          <w:szCs w:val="20"/>
                          <w:lang w:val="en-IE" w:eastAsia="ja-JP"/>
                        </w:rPr>
                        <w:t xml:space="preserve"> for update msg. Visibility toggled on update."</w:t>
                      </w:r>
                    </w:p>
                    <w:p w14:paraId="3AC9994F" w14:textId="0F4B551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 xml:space="preserve">[8] "Initialises ACTION_UPDATE_COUNT intent and sends broadcast for </w:t>
                      </w:r>
                      <w:proofErr w:type="spellStart"/>
                      <w:r w:rsidRPr="00946113">
                        <w:rPr>
                          <w:rFonts w:ascii="Lucida Console" w:eastAsia="Times New Roman" w:hAnsi="Lucida Console" w:cs="Courier New"/>
                          <w:color w:val="000000"/>
                          <w:sz w:val="14"/>
                          <w:szCs w:val="20"/>
                          <w:lang w:val="en-IE" w:eastAsia="ja-JP"/>
                        </w:rPr>
                        <w:t>HomeScreenWidget</w:t>
                      </w:r>
                      <w:proofErr w:type="spellEnd"/>
                      <w:r w:rsidRPr="00946113">
                        <w:rPr>
                          <w:rFonts w:ascii="Lucida Console" w:eastAsia="Times New Roman" w:hAnsi="Lucida Console" w:cs="Courier New"/>
                          <w:color w:val="000000"/>
                          <w:sz w:val="14"/>
                          <w:szCs w:val="20"/>
                          <w:lang w:val="en-IE" w:eastAsia="ja-JP"/>
                        </w:rPr>
                        <w:t>."</w:t>
                      </w:r>
                    </w:p>
                    <w:p w14:paraId="630B4071" w14:textId="580C1930"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14"/>
                          <w:szCs w:val="20"/>
                          <w:lang w:val="en-IE" w:eastAsia="ja-JP"/>
                        </w:rPr>
                      </w:pPr>
                      <w:r w:rsidRPr="00946113">
                        <w:rPr>
                          <w:rFonts w:ascii="Lucida Console" w:eastAsia="Times New Roman" w:hAnsi="Lucida Console" w:cs="Courier New"/>
                          <w:color w:val="000000"/>
                          <w:sz w:val="14"/>
                          <w:szCs w:val="20"/>
                          <w:lang w:val="en-IE" w:eastAsia="ja-JP"/>
                        </w:rPr>
                        <w:t>[9] "Add getter for delta."</w:t>
                      </w:r>
                    </w:p>
                    <w:p w14:paraId="41B41999" w14:textId="77777777" w:rsidR="0074394F" w:rsidRPr="00946113" w:rsidRDefault="0074394F" w:rsidP="00743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lang w:val="en-IE" w:eastAsia="ja-JP"/>
                        </w:rPr>
                      </w:pPr>
                    </w:p>
                    <w:p w14:paraId="3546E7A9" w14:textId="77777777" w:rsidR="0074394F" w:rsidRDefault="0074394F" w:rsidP="0074394F">
                      <w:pPr>
                        <w:spacing w:before="0" w:after="0"/>
                      </w:pPr>
                    </w:p>
                  </w:txbxContent>
                </v:textbox>
                <w10:anchorlock/>
              </v:shape>
            </w:pict>
          </mc:Fallback>
        </mc:AlternateContent>
      </w:r>
    </w:p>
    <w:p w14:paraId="73BDA388" w14:textId="013F15A1" w:rsidR="00946113" w:rsidRPr="0074394F" w:rsidRDefault="00946113" w:rsidP="00946113">
      <w:pPr>
        <w:spacing w:before="0" w:after="0"/>
        <w:rPr>
          <w:rFonts w:ascii="Arial" w:hAnsi="Arial" w:cs="Arial"/>
          <w:color w:val="auto"/>
        </w:rPr>
      </w:pPr>
      <w:r w:rsidRPr="0074394F">
        <w:rPr>
          <w:rFonts w:ascii="Arial" w:hAnsi="Arial" w:cs="Arial"/>
          <w:color w:val="auto"/>
        </w:rPr>
        <w:t>Examining these two users comments, URL author was clearly an auto-generated message as all of the records were identical, whereas</w:t>
      </w:r>
      <w:r w:rsidR="0074394F" w:rsidRPr="0074394F">
        <w:rPr>
          <w:rFonts w:ascii="Arial" w:hAnsi="Arial" w:cs="Arial"/>
          <w:color w:val="auto"/>
        </w:rPr>
        <w:t xml:space="preserve"> those of</w:t>
      </w:r>
      <w:r w:rsidRPr="0074394F">
        <w:rPr>
          <w:rFonts w:ascii="Arial" w:hAnsi="Arial" w:cs="Arial"/>
          <w:color w:val="auto"/>
        </w:rPr>
        <w:t xml:space="preserve"> “</w:t>
      </w:r>
      <w:r w:rsidRPr="0074394F">
        <w:rPr>
          <w:rFonts w:ascii="Arial" w:hAnsi="Arial" w:cs="Arial"/>
          <w:color w:val="auto"/>
        </w:rPr>
        <w:t>ajon0002</w:t>
      </w:r>
      <w:r w:rsidRPr="0074394F">
        <w:rPr>
          <w:rFonts w:ascii="Arial" w:hAnsi="Arial" w:cs="Arial"/>
          <w:color w:val="auto"/>
        </w:rPr>
        <w:t xml:space="preserve">” </w:t>
      </w:r>
      <w:r w:rsidR="0074394F" w:rsidRPr="0074394F">
        <w:rPr>
          <w:rFonts w:ascii="Arial" w:hAnsi="Arial" w:cs="Arial"/>
          <w:color w:val="auto"/>
        </w:rPr>
        <w:t xml:space="preserve">were all different and written in a natural language. </w:t>
      </w:r>
      <w:r w:rsidR="0074394F">
        <w:rPr>
          <w:rFonts w:ascii="Arial" w:hAnsi="Arial" w:cs="Arial"/>
          <w:color w:val="auto"/>
        </w:rPr>
        <w:t>Since the purpose of this analysis is to examine who contributed the most (or made the most commits), auto generated comments were removed and now from 422 objects, 398 unique revision  records were passed down for further analysis.</w:t>
      </w:r>
    </w:p>
    <w:p w14:paraId="5EAFF464" w14:textId="187A017D" w:rsidR="00946113" w:rsidRPr="00946113" w:rsidRDefault="00946113" w:rsidP="00946113">
      <w:pPr>
        <w:spacing w:before="0" w:after="0"/>
        <w:rPr>
          <w:rFonts w:ascii="Arial" w:hAnsi="Arial" w:cs="Arial"/>
        </w:rPr>
      </w:pPr>
    </w:p>
    <w:p w14:paraId="4CB412C0" w14:textId="3031E574" w:rsidR="0074394F" w:rsidRPr="00730EBB" w:rsidRDefault="0074394F" w:rsidP="00C03C54">
      <w:pPr>
        <w:pStyle w:val="Heading4"/>
        <w:numPr>
          <w:ilvl w:val="0"/>
          <w:numId w:val="27"/>
        </w:numPr>
        <w:rPr>
          <w:i w:val="0"/>
        </w:rPr>
      </w:pPr>
      <w:r w:rsidRPr="00730EBB">
        <w:rPr>
          <w:i w:val="0"/>
        </w:rPr>
        <w:lastRenderedPageBreak/>
        <w:t xml:space="preserve">Who made the most commits? Who wrote the most descriptive comments? </w:t>
      </w:r>
    </w:p>
    <w:tbl>
      <w:tblPr>
        <w:tblpPr w:leftFromText="180" w:rightFromText="180" w:vertAnchor="text" w:horzAnchor="margin" w:tblpY="411"/>
        <w:tblW w:w="5280" w:type="dxa"/>
        <w:tblCellMar>
          <w:top w:w="15" w:type="dxa"/>
          <w:bottom w:w="15" w:type="dxa"/>
        </w:tblCellMar>
        <w:tblLook w:val="04A0" w:firstRow="1" w:lastRow="0" w:firstColumn="1" w:lastColumn="0" w:noHBand="0" w:noVBand="1"/>
      </w:tblPr>
      <w:tblGrid>
        <w:gridCol w:w="2400"/>
        <w:gridCol w:w="960"/>
        <w:gridCol w:w="960"/>
        <w:gridCol w:w="960"/>
      </w:tblGrid>
      <w:tr w:rsidR="0074394F" w:rsidRPr="0074394F" w14:paraId="08F82008"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0BC50B4"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Author</w:t>
            </w:r>
          </w:p>
        </w:tc>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370CA33"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A</w:t>
            </w:r>
          </w:p>
        </w:tc>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90A0B4D"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B</w:t>
            </w:r>
          </w:p>
        </w:tc>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1605DB8"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C</w:t>
            </w:r>
          </w:p>
        </w:tc>
      </w:tr>
      <w:tr w:rsidR="0074394F" w:rsidRPr="0074394F" w14:paraId="2312A40F"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1F1919F" w14:textId="77777777" w:rsidR="0074394F" w:rsidRPr="0074394F" w:rsidRDefault="0074394F" w:rsidP="0074394F">
            <w:pPr>
              <w:spacing w:before="0" w:after="0" w:line="240" w:lineRule="auto"/>
              <w:rPr>
                <w:rFonts w:ascii="Calibri" w:eastAsia="Times New Roman" w:hAnsi="Calibri" w:cs="Times New Roman"/>
                <w:color w:val="006100"/>
                <w:lang w:val="en-IE" w:eastAsia="ja-JP"/>
              </w:rPr>
            </w:pPr>
            <w:r w:rsidRPr="0074394F">
              <w:rPr>
                <w:rFonts w:ascii="Calibri" w:eastAsia="Times New Roman" w:hAnsi="Calibri" w:cs="Times New Roman"/>
                <w:color w:val="006100"/>
                <w:lang w:val="en-IE" w:eastAsia="ja-JP"/>
              </w:rPr>
              <w:t>Thomas</w:t>
            </w: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B6C5BE1" w14:textId="77777777" w:rsidR="0074394F" w:rsidRPr="0074394F" w:rsidRDefault="0074394F" w:rsidP="0074394F">
            <w:pPr>
              <w:spacing w:before="0" w:after="0" w:line="240" w:lineRule="auto"/>
              <w:jc w:val="right"/>
              <w:rPr>
                <w:rFonts w:ascii="Calibri" w:eastAsia="Times New Roman" w:hAnsi="Calibri" w:cs="Times New Roman"/>
                <w:color w:val="006100"/>
                <w:lang w:val="en-IE" w:eastAsia="ja-JP"/>
              </w:rPr>
            </w:pPr>
            <w:r w:rsidRPr="0074394F">
              <w:rPr>
                <w:rFonts w:ascii="Calibri" w:eastAsia="Times New Roman" w:hAnsi="Calibri" w:cs="Times New Roman"/>
                <w:color w:val="006100"/>
                <w:lang w:val="en-IE" w:eastAsia="ja-JP"/>
              </w:rPr>
              <w:t>191</w:t>
            </w: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70D756C" w14:textId="77777777" w:rsidR="0074394F" w:rsidRPr="0074394F" w:rsidRDefault="0074394F" w:rsidP="0074394F">
            <w:pPr>
              <w:spacing w:before="0" w:after="0" w:line="240" w:lineRule="auto"/>
              <w:jc w:val="right"/>
              <w:rPr>
                <w:rFonts w:ascii="Calibri" w:eastAsia="Times New Roman" w:hAnsi="Calibri" w:cs="Times New Roman"/>
                <w:color w:val="006100"/>
                <w:lang w:val="en-IE" w:eastAsia="ja-JP"/>
              </w:rPr>
            </w:pPr>
            <w:r w:rsidRPr="0074394F">
              <w:rPr>
                <w:rFonts w:ascii="Calibri" w:eastAsia="Times New Roman" w:hAnsi="Calibri" w:cs="Times New Roman"/>
                <w:color w:val="006100"/>
                <w:lang w:val="en-IE" w:eastAsia="ja-JP"/>
              </w:rPr>
              <w:t>234</w:t>
            </w: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A5E69EE" w14:textId="77777777" w:rsidR="0074394F" w:rsidRPr="0074394F" w:rsidRDefault="0074394F" w:rsidP="0074394F">
            <w:pPr>
              <w:spacing w:before="0" w:after="0" w:line="240" w:lineRule="auto"/>
              <w:jc w:val="right"/>
              <w:rPr>
                <w:rFonts w:ascii="Calibri" w:eastAsia="Times New Roman" w:hAnsi="Calibri" w:cs="Times New Roman"/>
                <w:color w:val="006100"/>
                <w:lang w:val="en-IE" w:eastAsia="ja-JP"/>
              </w:rPr>
            </w:pPr>
            <w:r w:rsidRPr="0074394F">
              <w:rPr>
                <w:rFonts w:ascii="Calibri" w:eastAsia="Times New Roman" w:hAnsi="Calibri" w:cs="Times New Roman"/>
                <w:color w:val="006100"/>
                <w:lang w:val="en-IE" w:eastAsia="ja-JP"/>
              </w:rPr>
              <w:t>1.23</w:t>
            </w:r>
          </w:p>
        </w:tc>
      </w:tr>
      <w:tr w:rsidR="0074394F" w:rsidRPr="0074394F" w14:paraId="5D56F1D6"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1D2C89B3"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Jimmy</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0AB5EFC"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967C3E9"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154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CD39DBA" w14:textId="77777777" w:rsidR="0074394F" w:rsidRPr="0074394F" w:rsidRDefault="0074394F" w:rsidP="0074394F">
            <w:pPr>
              <w:spacing w:before="0" w:after="0" w:line="240" w:lineRule="auto"/>
              <w:jc w:val="right"/>
              <w:rPr>
                <w:rFonts w:ascii="Calibri" w:eastAsia="Times New Roman" w:hAnsi="Calibri" w:cs="Times New Roman"/>
                <w:b/>
                <w:color w:val="000000"/>
                <w:lang w:val="en-IE" w:eastAsia="ja-JP"/>
              </w:rPr>
            </w:pPr>
            <w:r w:rsidRPr="0074394F">
              <w:rPr>
                <w:rFonts w:ascii="Calibri" w:eastAsia="Times New Roman" w:hAnsi="Calibri" w:cs="Times New Roman"/>
                <w:b/>
                <w:color w:val="000000"/>
                <w:lang w:val="en-IE" w:eastAsia="ja-JP"/>
              </w:rPr>
              <w:t>1.01</w:t>
            </w:r>
          </w:p>
        </w:tc>
      </w:tr>
      <w:tr w:rsidR="0074394F" w:rsidRPr="0074394F" w14:paraId="2B3C2FA4"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6B8895F3"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Vincent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1ED8B1A"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26</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0FE6027"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80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9BB8DCF" w14:textId="77777777" w:rsidR="0074394F" w:rsidRPr="0074394F" w:rsidRDefault="0074394F" w:rsidP="0074394F">
            <w:pPr>
              <w:spacing w:before="0" w:after="0" w:line="240" w:lineRule="auto"/>
              <w:jc w:val="right"/>
              <w:rPr>
                <w:rFonts w:ascii="Calibri" w:eastAsia="Times New Roman" w:hAnsi="Calibri" w:cs="Times New Roman"/>
                <w:b/>
                <w:color w:val="000000"/>
                <w:lang w:val="en-IE" w:eastAsia="ja-JP"/>
              </w:rPr>
            </w:pPr>
            <w:r w:rsidRPr="0074394F">
              <w:rPr>
                <w:rFonts w:ascii="Calibri" w:eastAsia="Times New Roman" w:hAnsi="Calibri" w:cs="Times New Roman"/>
                <w:b/>
                <w:color w:val="000000"/>
                <w:lang w:val="en-IE" w:eastAsia="ja-JP"/>
              </w:rPr>
              <w:t>3.08</w:t>
            </w:r>
          </w:p>
        </w:tc>
      </w:tr>
      <w:tr w:rsidR="0074394F" w:rsidRPr="0074394F" w14:paraId="098A7067"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3EFC80B8"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ajon0002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7E2DA06"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9</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D30772"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ED19694"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2.67</w:t>
            </w:r>
          </w:p>
        </w:tc>
      </w:tr>
      <w:tr w:rsidR="0074394F" w:rsidRPr="0074394F" w14:paraId="0E0582FB"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1F06E195"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Freddie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608D383"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7</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BA7463E"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B3EA9D0"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2.00</w:t>
            </w:r>
          </w:p>
        </w:tc>
      </w:tr>
      <w:tr w:rsidR="0074394F" w:rsidRPr="0074394F" w14:paraId="0E8AD3AD"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047E98AD"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Alan</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7B3CEE3"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8148A1F"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7038ED1"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1.60</w:t>
            </w:r>
          </w:p>
        </w:tc>
      </w:tr>
      <w:tr w:rsidR="0074394F" w:rsidRPr="0074394F" w14:paraId="48CDBE3F"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7EE74EF6"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Nicky</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ACD3FA3"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F0F04E3"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E3B6CE6"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2.80</w:t>
            </w:r>
          </w:p>
        </w:tc>
      </w:tr>
      <w:tr w:rsidR="0074394F" w:rsidRPr="0074394F" w14:paraId="623745E0"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1808591F" w14:textId="77777777" w:rsidR="0074394F" w:rsidRPr="0074394F" w:rsidRDefault="0074394F" w:rsidP="0074394F">
            <w:pPr>
              <w:spacing w:before="0" w:after="0" w:line="240" w:lineRule="auto"/>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Dave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34FB2C3"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38994AA"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01935F2" w14:textId="77777777" w:rsidR="0074394F" w:rsidRPr="0074394F" w:rsidRDefault="0074394F" w:rsidP="0074394F">
            <w:pPr>
              <w:spacing w:before="0" w:after="0" w:line="240" w:lineRule="auto"/>
              <w:jc w:val="right"/>
              <w:rPr>
                <w:rFonts w:ascii="Calibri" w:eastAsia="Times New Roman" w:hAnsi="Calibri" w:cs="Times New Roman"/>
                <w:color w:val="000000"/>
                <w:lang w:val="en-IE" w:eastAsia="ja-JP"/>
              </w:rPr>
            </w:pPr>
            <w:r w:rsidRPr="0074394F">
              <w:rPr>
                <w:rFonts w:ascii="Calibri" w:eastAsia="Times New Roman" w:hAnsi="Calibri" w:cs="Times New Roman"/>
                <w:color w:val="000000"/>
                <w:lang w:val="en-IE" w:eastAsia="ja-JP"/>
              </w:rPr>
              <w:t>1.00</w:t>
            </w:r>
          </w:p>
        </w:tc>
      </w:tr>
      <w:tr w:rsidR="0074394F" w:rsidRPr="0074394F" w14:paraId="3E4B1389"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D808EB8" w14:textId="77777777" w:rsidR="0074394F" w:rsidRPr="0074394F" w:rsidRDefault="0074394F" w:rsidP="0074394F">
            <w:pPr>
              <w:spacing w:before="0" w:after="0" w:line="240" w:lineRule="auto"/>
              <w:rPr>
                <w:rFonts w:ascii="Calibri" w:eastAsia="Times New Roman" w:hAnsi="Calibri" w:cs="Times New Roman"/>
                <w:color w:val="9C0006"/>
                <w:lang w:val="en-IE" w:eastAsia="ja-JP"/>
              </w:rPr>
            </w:pPr>
            <w:proofErr w:type="spellStart"/>
            <w:r w:rsidRPr="0074394F">
              <w:rPr>
                <w:rFonts w:ascii="Calibri" w:eastAsia="Times New Roman" w:hAnsi="Calibri" w:cs="Times New Roman"/>
                <w:color w:val="9C0006"/>
                <w:lang w:val="en-IE" w:eastAsia="ja-JP"/>
              </w:rPr>
              <w:t>murari.krishnan</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F02958" w14:textId="77777777" w:rsidR="0074394F" w:rsidRPr="0074394F" w:rsidRDefault="0074394F" w:rsidP="0074394F">
            <w:pPr>
              <w:spacing w:before="0" w:after="0" w:line="240" w:lineRule="auto"/>
              <w:jc w:val="right"/>
              <w:rPr>
                <w:rFonts w:ascii="Calibri" w:eastAsia="Times New Roman" w:hAnsi="Calibri" w:cs="Times New Roman"/>
                <w:color w:val="9C0006"/>
                <w:lang w:val="en-IE" w:eastAsia="ja-JP"/>
              </w:rPr>
            </w:pPr>
            <w:r w:rsidRPr="0074394F">
              <w:rPr>
                <w:rFonts w:ascii="Calibri" w:eastAsia="Times New Roman" w:hAnsi="Calibri" w:cs="Times New Roman"/>
                <w:color w:val="9C0006"/>
                <w:lang w:val="en-IE" w:eastAsia="ja-JP"/>
              </w:rPr>
              <w:t>1</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36F0296" w14:textId="77777777" w:rsidR="0074394F" w:rsidRPr="0074394F" w:rsidRDefault="0074394F" w:rsidP="0074394F">
            <w:pPr>
              <w:spacing w:before="0" w:after="0" w:line="240" w:lineRule="auto"/>
              <w:jc w:val="right"/>
              <w:rPr>
                <w:rFonts w:ascii="Calibri" w:eastAsia="Times New Roman" w:hAnsi="Calibri" w:cs="Times New Roman"/>
                <w:color w:val="9C0006"/>
                <w:lang w:val="en-IE" w:eastAsia="ja-JP"/>
              </w:rPr>
            </w:pPr>
            <w:r w:rsidRPr="0074394F">
              <w:rPr>
                <w:rFonts w:ascii="Calibri" w:eastAsia="Times New Roman" w:hAnsi="Calibri" w:cs="Times New Roman"/>
                <w:color w:val="9C0006"/>
                <w:lang w:val="en-IE" w:eastAsia="ja-JP"/>
              </w:rPr>
              <w:t>1</w:t>
            </w:r>
          </w:p>
        </w:tc>
        <w:tc>
          <w:tcPr>
            <w:tcW w:w="9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C32ABB" w14:textId="77777777" w:rsidR="0074394F" w:rsidRPr="0074394F" w:rsidRDefault="0074394F" w:rsidP="0074394F">
            <w:pPr>
              <w:spacing w:before="0" w:after="0" w:line="240" w:lineRule="auto"/>
              <w:jc w:val="right"/>
              <w:rPr>
                <w:rFonts w:ascii="Calibri" w:eastAsia="Times New Roman" w:hAnsi="Calibri" w:cs="Times New Roman"/>
                <w:color w:val="9C0006"/>
                <w:lang w:val="en-IE" w:eastAsia="ja-JP"/>
              </w:rPr>
            </w:pPr>
            <w:r w:rsidRPr="0074394F">
              <w:rPr>
                <w:rFonts w:ascii="Calibri" w:eastAsia="Times New Roman" w:hAnsi="Calibri" w:cs="Times New Roman"/>
                <w:color w:val="9C0006"/>
                <w:lang w:val="en-IE" w:eastAsia="ja-JP"/>
              </w:rPr>
              <w:t>1.00</w:t>
            </w:r>
          </w:p>
        </w:tc>
      </w:tr>
      <w:tr w:rsidR="0074394F" w:rsidRPr="0074394F" w14:paraId="346BB8E7" w14:textId="77777777" w:rsidTr="0074394F">
        <w:trPr>
          <w:trHeight w:val="300"/>
        </w:trPr>
        <w:tc>
          <w:tcPr>
            <w:tcW w:w="2400" w:type="dxa"/>
            <w:tcBorders>
              <w:top w:val="single" w:sz="4" w:space="0" w:color="auto"/>
              <w:left w:val="single" w:sz="4" w:space="0" w:color="auto"/>
              <w:bottom w:val="single" w:sz="4" w:space="0" w:color="auto"/>
              <w:right w:val="single" w:sz="4" w:space="0" w:color="auto"/>
            </w:tcBorders>
            <w:noWrap/>
            <w:vAlign w:val="bottom"/>
            <w:hideMark/>
          </w:tcPr>
          <w:p w14:paraId="6139532C" w14:textId="77777777" w:rsidR="0074394F" w:rsidRPr="0074394F" w:rsidRDefault="0074394F" w:rsidP="0074394F">
            <w:pPr>
              <w:spacing w:before="0" w:after="0" w:line="240" w:lineRule="auto"/>
              <w:rPr>
                <w:rFonts w:ascii="Calibri" w:eastAsia="Times New Roman" w:hAnsi="Calibri" w:cs="Times New Roman"/>
                <w:b/>
                <w:bCs/>
                <w:color w:val="000000"/>
                <w:lang w:val="en-IE" w:eastAsia="ja-JP"/>
              </w:rPr>
            </w:pPr>
            <w:r w:rsidRPr="0074394F">
              <w:rPr>
                <w:rFonts w:ascii="Calibri" w:eastAsia="Times New Roman" w:hAnsi="Calibri" w:cs="Times New Roman"/>
                <w:b/>
                <w:bCs/>
                <w:color w:val="000000"/>
                <w:lang w:val="en-IE" w:eastAsia="ja-JP"/>
              </w:rPr>
              <w:t>Grand Total</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38A81B" w14:textId="77777777" w:rsidR="0074394F" w:rsidRPr="0074394F" w:rsidRDefault="0074394F" w:rsidP="0074394F">
            <w:pPr>
              <w:spacing w:before="0" w:after="0" w:line="240" w:lineRule="auto"/>
              <w:jc w:val="right"/>
              <w:rPr>
                <w:rFonts w:ascii="Calibri" w:eastAsia="Times New Roman" w:hAnsi="Calibri" w:cs="Times New Roman"/>
                <w:b/>
                <w:bCs/>
                <w:color w:val="000000"/>
                <w:lang w:val="en-IE" w:eastAsia="ja-JP"/>
              </w:rPr>
            </w:pPr>
            <w:r w:rsidRPr="0074394F">
              <w:rPr>
                <w:rFonts w:ascii="Calibri" w:eastAsia="Times New Roman" w:hAnsi="Calibri" w:cs="Times New Roman"/>
                <w:b/>
                <w:bCs/>
                <w:color w:val="000000"/>
                <w:lang w:val="en-IE" w:eastAsia="ja-JP"/>
              </w:rPr>
              <w:t>398</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B960DF0" w14:textId="77777777" w:rsidR="0074394F" w:rsidRPr="0074394F" w:rsidRDefault="0074394F" w:rsidP="0074394F">
            <w:pPr>
              <w:spacing w:before="0" w:after="0" w:line="240" w:lineRule="auto"/>
              <w:jc w:val="right"/>
              <w:rPr>
                <w:rFonts w:ascii="Calibri" w:eastAsia="Times New Roman" w:hAnsi="Calibri" w:cs="Times New Roman"/>
                <w:b/>
                <w:bCs/>
                <w:color w:val="000000"/>
                <w:lang w:val="en-IE" w:eastAsia="ja-JP"/>
              </w:rPr>
            </w:pPr>
            <w:r w:rsidRPr="0074394F">
              <w:rPr>
                <w:rFonts w:ascii="Calibri" w:eastAsia="Times New Roman" w:hAnsi="Calibri" w:cs="Times New Roman"/>
                <w:b/>
                <w:bCs/>
                <w:color w:val="000000"/>
                <w:lang w:val="en-IE" w:eastAsia="ja-JP"/>
              </w:rPr>
              <w:t>531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76A1B362" w14:textId="77777777" w:rsidR="0074394F" w:rsidRPr="0074394F" w:rsidRDefault="0074394F" w:rsidP="0074394F">
            <w:pPr>
              <w:spacing w:before="0" w:after="0" w:line="240" w:lineRule="auto"/>
              <w:jc w:val="right"/>
              <w:rPr>
                <w:rFonts w:ascii="Calibri" w:eastAsia="Times New Roman" w:hAnsi="Calibri" w:cs="Times New Roman"/>
                <w:b/>
                <w:bCs/>
                <w:color w:val="000000"/>
                <w:lang w:val="en-IE" w:eastAsia="ja-JP"/>
              </w:rPr>
            </w:pPr>
            <w:r w:rsidRPr="0074394F">
              <w:rPr>
                <w:rFonts w:ascii="Calibri" w:eastAsia="Times New Roman" w:hAnsi="Calibri" w:cs="Times New Roman"/>
                <w:b/>
                <w:bCs/>
                <w:color w:val="000000"/>
                <w:lang w:val="en-IE" w:eastAsia="ja-JP"/>
              </w:rPr>
              <w:t>1.33</w:t>
            </w:r>
          </w:p>
        </w:tc>
      </w:tr>
    </w:tbl>
    <w:p w14:paraId="66A054C8" w14:textId="7901F977" w:rsidR="0074394F" w:rsidRDefault="0074394F" w:rsidP="0074394F"/>
    <w:p w14:paraId="16646511" w14:textId="37D6D5A1" w:rsidR="0074394F" w:rsidRPr="0074394F" w:rsidRDefault="0074394F" w:rsidP="0074394F">
      <w:pPr>
        <w:spacing w:before="0" w:after="0"/>
      </w:pPr>
    </w:p>
    <w:p w14:paraId="6FD1DC96" w14:textId="47CE5EA0" w:rsidR="0074394F" w:rsidRPr="0074394F" w:rsidRDefault="0074394F" w:rsidP="0074394F">
      <w:r>
        <w:rPr>
          <w:noProof/>
          <w:lang w:val="en-IE" w:eastAsia="ja-JP"/>
        </w:rPr>
        <mc:AlternateContent>
          <mc:Choice Requires="wps">
            <w:drawing>
              <wp:anchor distT="45720" distB="45720" distL="114300" distR="114300" simplePos="0" relativeHeight="251659264" behindDoc="0" locked="0" layoutInCell="1" allowOverlap="1" wp14:anchorId="76990BFC" wp14:editId="6011EDA7">
                <wp:simplePos x="0" y="0"/>
                <wp:positionH relativeFrom="column">
                  <wp:posOffset>3619500</wp:posOffset>
                </wp:positionH>
                <wp:positionV relativeFrom="paragraph">
                  <wp:posOffset>262890</wp:posOffset>
                </wp:positionV>
                <wp:extent cx="2360930" cy="1404620"/>
                <wp:effectExtent l="0" t="0" r="1143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14:paraId="723BB2E4" w14:textId="3A78C308" w:rsidR="0074394F" w:rsidRDefault="0074394F" w:rsidP="0074394F">
                            <w:pPr>
                              <w:spacing w:before="0" w:after="0"/>
                            </w:pPr>
                            <w:r>
                              <w:t>A: Total number of commits</w:t>
                            </w:r>
                          </w:p>
                          <w:p w14:paraId="7B87395E" w14:textId="77777777" w:rsidR="0074394F" w:rsidRDefault="0074394F" w:rsidP="0074394F">
                            <w:pPr>
                              <w:spacing w:before="0" w:after="0"/>
                            </w:pPr>
                            <w:r>
                              <w:t>B: Sum of comment lines</w:t>
                            </w:r>
                          </w:p>
                          <w:p w14:paraId="6BD70E2F" w14:textId="29BE1062" w:rsidR="0074394F" w:rsidRDefault="0074394F" w:rsidP="0074394F">
                            <w:pPr>
                              <w:spacing w:before="0" w:after="0"/>
                            </w:pPr>
                            <w:r>
                              <w:t>C: Average number of comment lines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90BFC" id="_x0000_s1027" type="#_x0000_t202" style="position:absolute;margin-left:285pt;margin-top:20.7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" filled="f">
                <v:textbox style="mso-fit-shape-to-text:t">
                  <w:txbxContent>
                    <w:p w14:paraId="723BB2E4" w14:textId="3A78C308" w:rsidR="0074394F" w:rsidRDefault="0074394F" w:rsidP="0074394F">
                      <w:pPr>
                        <w:spacing w:before="0" w:after="0"/>
                      </w:pPr>
                      <w:r>
                        <w:t>A: Total number of commits</w:t>
                      </w:r>
                    </w:p>
                    <w:p w14:paraId="7B87395E" w14:textId="77777777" w:rsidR="0074394F" w:rsidRDefault="0074394F" w:rsidP="0074394F">
                      <w:pPr>
                        <w:spacing w:before="0" w:after="0"/>
                      </w:pPr>
                      <w:r>
                        <w:t>B: Sum of comment lines</w:t>
                      </w:r>
                    </w:p>
                    <w:p w14:paraId="6BD70E2F" w14:textId="29BE1062" w:rsidR="0074394F" w:rsidRDefault="0074394F" w:rsidP="0074394F">
                      <w:pPr>
                        <w:spacing w:before="0" w:after="0"/>
                      </w:pPr>
                      <w:r>
                        <w:t>C: Average number of comment lines</w:t>
                      </w:r>
                    </w:p>
                  </w:txbxContent>
                </v:textbox>
              </v:shape>
            </w:pict>
          </mc:Fallback>
        </mc:AlternateContent>
      </w:r>
    </w:p>
    <w:p w14:paraId="5CE44E29" w14:textId="29301BD2" w:rsidR="005D0A4E" w:rsidRPr="00946113" w:rsidRDefault="005D0A4E" w:rsidP="005D0A4E">
      <w:pPr>
        <w:rPr>
          <w:rFonts w:ascii="Arial" w:hAnsi="Arial" w:cs="Arial"/>
        </w:rPr>
      </w:pPr>
    </w:p>
    <w:p w14:paraId="0B771CA1" w14:textId="7391FB3E" w:rsidR="005D0A4E" w:rsidRPr="00946113" w:rsidRDefault="005D0A4E" w:rsidP="00EE7431">
      <w:pPr>
        <w:pStyle w:val="ContactInfo"/>
        <w:jc w:val="left"/>
        <w:rPr>
          <w:rFonts w:ascii="Arial" w:hAnsi="Arial" w:cs="Arial"/>
        </w:rPr>
      </w:pPr>
    </w:p>
    <w:p w14:paraId="42606C0D" w14:textId="77777777" w:rsidR="005D0A4E" w:rsidRPr="00946113" w:rsidRDefault="005D0A4E" w:rsidP="00EE7431">
      <w:pPr>
        <w:pStyle w:val="ContactInfo"/>
        <w:jc w:val="left"/>
        <w:rPr>
          <w:rFonts w:ascii="Arial" w:hAnsi="Arial" w:cs="Arial"/>
        </w:rPr>
      </w:pPr>
    </w:p>
    <w:p w14:paraId="53B95D87" w14:textId="77777777" w:rsidR="005D0A4E" w:rsidRPr="00946113" w:rsidRDefault="005D0A4E" w:rsidP="00EE7431">
      <w:pPr>
        <w:pStyle w:val="ContactInfo"/>
        <w:jc w:val="left"/>
        <w:rPr>
          <w:rFonts w:ascii="Arial" w:hAnsi="Arial" w:cs="Arial"/>
        </w:rPr>
      </w:pPr>
    </w:p>
    <w:p w14:paraId="518C3C29" w14:textId="5A4306AB" w:rsidR="00BD5AFB" w:rsidRDefault="00BD5AFB" w:rsidP="00EE7431">
      <w:pPr>
        <w:pStyle w:val="ContactInfo"/>
        <w:jc w:val="left"/>
        <w:rPr>
          <w:rFonts w:ascii="Arial" w:hAnsi="Arial" w:cs="Arial"/>
        </w:rPr>
      </w:pPr>
    </w:p>
    <w:p w14:paraId="5863B944" w14:textId="04C75C2B" w:rsidR="00946113" w:rsidRDefault="00946113" w:rsidP="00EE7431">
      <w:pPr>
        <w:pStyle w:val="ContactInfo"/>
        <w:jc w:val="left"/>
        <w:rPr>
          <w:rFonts w:ascii="Arial" w:hAnsi="Arial" w:cs="Arial"/>
        </w:rPr>
      </w:pPr>
    </w:p>
    <w:p w14:paraId="6F2797C3" w14:textId="5CF6123E" w:rsidR="00946113" w:rsidRDefault="00946113" w:rsidP="00EE7431">
      <w:pPr>
        <w:pStyle w:val="ContactInfo"/>
        <w:jc w:val="left"/>
        <w:rPr>
          <w:rFonts w:ascii="Arial" w:hAnsi="Arial" w:cs="Arial"/>
        </w:rPr>
      </w:pPr>
    </w:p>
    <w:p w14:paraId="6726BED8" w14:textId="54745B01" w:rsidR="00946113" w:rsidRDefault="00946113" w:rsidP="00EE7431">
      <w:pPr>
        <w:pStyle w:val="ContactInfo"/>
        <w:jc w:val="left"/>
        <w:rPr>
          <w:rFonts w:ascii="Arial" w:hAnsi="Arial" w:cs="Arial"/>
        </w:rPr>
      </w:pPr>
    </w:p>
    <w:p w14:paraId="0ED41CD8" w14:textId="52812C6A" w:rsidR="00946113" w:rsidRDefault="00946113" w:rsidP="00EE7431">
      <w:pPr>
        <w:pStyle w:val="ContactInfo"/>
        <w:jc w:val="left"/>
        <w:rPr>
          <w:rFonts w:ascii="Arial" w:hAnsi="Arial" w:cs="Arial"/>
        </w:rPr>
      </w:pPr>
    </w:p>
    <w:p w14:paraId="4091C4B6" w14:textId="6E84646E" w:rsidR="0074394F" w:rsidRDefault="0074394F" w:rsidP="00EE7431">
      <w:pPr>
        <w:pStyle w:val="ContactInfo"/>
        <w:jc w:val="left"/>
        <w:rPr>
          <w:rFonts w:ascii="Arial" w:hAnsi="Arial" w:cs="Arial"/>
        </w:rPr>
      </w:pPr>
    </w:p>
    <w:p w14:paraId="2C4DB325" w14:textId="77777777" w:rsidR="00730EBB" w:rsidRDefault="0074394F" w:rsidP="00EE7431">
      <w:pPr>
        <w:pStyle w:val="ContactInfo"/>
        <w:jc w:val="left"/>
        <w:rPr>
          <w:rFonts w:ascii="Arial" w:hAnsi="Arial" w:cs="Arial"/>
        </w:rPr>
      </w:pPr>
      <w:r>
        <w:rPr>
          <w:rFonts w:ascii="Arial" w:hAnsi="Arial" w:cs="Arial"/>
        </w:rPr>
        <w:t xml:space="preserve">Just by the number of revisions made, Thomas contributed the most and </w:t>
      </w:r>
      <w:proofErr w:type="spellStart"/>
      <w:r>
        <w:rPr>
          <w:rFonts w:ascii="Arial" w:hAnsi="Arial" w:cs="Arial"/>
        </w:rPr>
        <w:t>Murari.Krishnan</w:t>
      </w:r>
      <w:proofErr w:type="spellEnd"/>
      <w:r w:rsidR="00730EBB">
        <w:rPr>
          <w:rFonts w:ascii="Arial" w:hAnsi="Arial" w:cs="Arial"/>
        </w:rPr>
        <w:t xml:space="preserve"> and Dave</w:t>
      </w:r>
      <w:r>
        <w:rPr>
          <w:rFonts w:ascii="Arial" w:hAnsi="Arial" w:cs="Arial"/>
        </w:rPr>
        <w:t xml:space="preserve"> on the other hand made the le</w:t>
      </w:r>
      <w:r w:rsidR="00730EBB">
        <w:rPr>
          <w:rFonts w:ascii="Arial" w:hAnsi="Arial" w:cs="Arial"/>
        </w:rPr>
        <w:t>a</w:t>
      </w:r>
      <w:r>
        <w:rPr>
          <w:rFonts w:ascii="Arial" w:hAnsi="Arial" w:cs="Arial"/>
        </w:rPr>
        <w:t>st contribution</w:t>
      </w:r>
      <w:r w:rsidR="00730EBB">
        <w:rPr>
          <w:rFonts w:ascii="Arial" w:hAnsi="Arial" w:cs="Arial"/>
        </w:rPr>
        <w:t>.</w:t>
      </w:r>
    </w:p>
    <w:p w14:paraId="680DAFB8" w14:textId="51AD8C85" w:rsidR="0074394F" w:rsidRDefault="0074394F" w:rsidP="00EE7431">
      <w:pPr>
        <w:pStyle w:val="ContactInfo"/>
        <w:jc w:val="left"/>
        <w:rPr>
          <w:rFonts w:ascii="Arial" w:hAnsi="Arial" w:cs="Arial"/>
        </w:rPr>
      </w:pPr>
      <w:r>
        <w:rPr>
          <w:rFonts w:ascii="Arial" w:hAnsi="Arial" w:cs="Arial"/>
        </w:rPr>
        <w:t xml:space="preserve"> </w:t>
      </w:r>
    </w:p>
    <w:p w14:paraId="246EA12E" w14:textId="3AA5C279" w:rsidR="00946113" w:rsidRDefault="00730EBB" w:rsidP="00EE7431">
      <w:pPr>
        <w:pStyle w:val="ContactInfo"/>
        <w:jc w:val="left"/>
        <w:rPr>
          <w:rFonts w:ascii="Arial" w:hAnsi="Arial" w:cs="Arial"/>
        </w:rPr>
      </w:pPr>
      <w:r>
        <w:rPr>
          <w:rFonts w:ascii="Arial" w:hAnsi="Arial" w:cs="Arial"/>
        </w:rPr>
        <w:t>Vincent probably is the most descriptive or made the most changes per commit as his average length of comments appear to be the longest. Jimmy, on the other hand, even though he made almost 7 times more revisions than Vincent, he likes his comment to be concise and snappy.</w:t>
      </w:r>
    </w:p>
    <w:p w14:paraId="042274FA" w14:textId="4007F2E5" w:rsidR="00730EBB" w:rsidRDefault="00730EBB" w:rsidP="00EE7431">
      <w:pPr>
        <w:pStyle w:val="ContactInfo"/>
        <w:jc w:val="left"/>
        <w:rPr>
          <w:rFonts w:ascii="Arial" w:hAnsi="Arial" w:cs="Arial"/>
        </w:rPr>
      </w:pPr>
    </w:p>
    <w:p w14:paraId="0BFE0779" w14:textId="0DDD7646" w:rsidR="00730EBB" w:rsidRDefault="00730EBB" w:rsidP="00EE7431">
      <w:pPr>
        <w:pStyle w:val="ContactInfo"/>
        <w:jc w:val="left"/>
        <w:rPr>
          <w:rFonts w:ascii="Arial" w:hAnsi="Arial" w:cs="Arial"/>
        </w:rPr>
      </w:pPr>
    </w:p>
    <w:p w14:paraId="2AF03F76" w14:textId="75D15714" w:rsidR="00730EBB" w:rsidRDefault="00730EBB" w:rsidP="00730EBB">
      <w:pPr>
        <w:pStyle w:val="Heading4"/>
        <w:numPr>
          <w:ilvl w:val="0"/>
          <w:numId w:val="27"/>
        </w:numPr>
        <w:rPr>
          <w:i w:val="0"/>
        </w:rPr>
      </w:pPr>
      <w:r>
        <w:rPr>
          <w:i w:val="0"/>
        </w:rPr>
        <w:t xml:space="preserve">On what day and in which month, were commits made the most? </w:t>
      </w:r>
    </w:p>
    <w:p w14:paraId="7B069DB0" w14:textId="69AD63B7" w:rsidR="00730EBB" w:rsidRDefault="00730EBB" w:rsidP="00730EBB">
      <w:pPr>
        <w:spacing w:before="0" w:after="0"/>
      </w:pPr>
    </w:p>
    <w:p w14:paraId="31E861CB" w14:textId="40C7C73B" w:rsidR="00730EBB" w:rsidRPr="00730EBB" w:rsidRDefault="00730EBB" w:rsidP="00730EBB">
      <w:pPr>
        <w:spacing w:before="0" w:after="0"/>
        <w:rPr>
          <w:rFonts w:ascii="Arial" w:hAnsi="Arial" w:cs="Arial"/>
        </w:rPr>
      </w:pPr>
      <w:r w:rsidRPr="00730EBB">
        <w:rPr>
          <w:rFonts w:ascii="Arial" w:hAnsi="Arial" w:cs="Arial"/>
        </w:rPr>
        <w:t>Thursday seems to be the busiest day followed by Friday and Monday appears to be the least productive day for this team. Also in the month of October  and July, the most commits were made and in September it was the lowest.</w:t>
      </w:r>
    </w:p>
    <w:p w14:paraId="186EEB13" w14:textId="7556E1C3" w:rsidR="00946113" w:rsidRDefault="00730EBB" w:rsidP="00EE7431">
      <w:pPr>
        <w:rPr>
          <w:rFonts w:ascii="Arial" w:hAnsi="Arial" w:cs="Arial"/>
        </w:rPr>
      </w:pPr>
      <w:r>
        <w:rPr>
          <w:noProof/>
          <w:lang w:val="en-IE" w:eastAsia="ja-JP"/>
        </w:rPr>
        <w:drawing>
          <wp:inline distT="0" distB="0" distL="0" distR="0" wp14:anchorId="4CA5EDA0" wp14:editId="0563F041">
            <wp:extent cx="3314700" cy="2200275"/>
            <wp:effectExtent l="0" t="0" r="0" b="9525"/>
            <wp:docPr id="1" name="Chart 1">
              <a:extLst xmlns:a="http://schemas.openxmlformats.org/drawingml/2006/main">
                <a:ext uri="{FF2B5EF4-FFF2-40B4-BE49-F238E27FC236}">
                  <a16:creationId xmlns:a16="http://schemas.microsoft.com/office/drawing/2014/main" id="{C62214F1-0F4E-49B2-B4D4-52954F94F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IE" w:eastAsia="ja-JP"/>
        </w:rPr>
        <w:drawing>
          <wp:inline distT="0" distB="0" distL="0" distR="0" wp14:anchorId="211FF12D" wp14:editId="190CF57F">
            <wp:extent cx="3009900" cy="2238375"/>
            <wp:effectExtent l="0" t="0" r="0" b="9525"/>
            <wp:docPr id="4" name="Chart 4">
              <a:extLst xmlns:a="http://schemas.openxmlformats.org/drawingml/2006/main">
                <a:ext uri="{FF2B5EF4-FFF2-40B4-BE49-F238E27FC236}">
                  <a16:creationId xmlns:a16="http://schemas.microsoft.com/office/drawing/2014/main" id="{E81E4668-6039-47E8-BF01-C6FFE70CC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sectPr w:rsidR="00946113" w:rsidSect="00EA07CD">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BDD37" w14:textId="77777777" w:rsidR="00C0086F" w:rsidRDefault="00C0086F" w:rsidP="00C6554A">
      <w:pPr>
        <w:spacing w:before="0" w:after="0" w:line="240" w:lineRule="auto"/>
      </w:pPr>
      <w:r>
        <w:separator/>
      </w:r>
    </w:p>
  </w:endnote>
  <w:endnote w:type="continuationSeparator" w:id="0">
    <w:p w14:paraId="5E4BDE52" w14:textId="77777777" w:rsidR="00C0086F" w:rsidRDefault="00C0086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1FDBA" w14:textId="4C13D33E" w:rsidR="002163EE" w:rsidRDefault="00ED7C44">
    <w:pPr>
      <w:pStyle w:val="Footer"/>
    </w:pPr>
    <w:r>
      <w:t xml:space="preserve">Page </w:t>
    </w:r>
    <w:r>
      <w:fldChar w:fldCharType="begin"/>
    </w:r>
    <w:r>
      <w:instrText xml:space="preserve"> PAGE  \* Arabic  \* MERGEFORMAT </w:instrText>
    </w:r>
    <w:r>
      <w:fldChar w:fldCharType="separate"/>
    </w:r>
    <w:r w:rsidR="00730EB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1535F" w14:textId="77777777" w:rsidR="00C0086F" w:rsidRDefault="00C0086F" w:rsidP="00C6554A">
      <w:pPr>
        <w:spacing w:before="0" w:after="0" w:line="240" w:lineRule="auto"/>
      </w:pPr>
      <w:r>
        <w:separator/>
      </w:r>
    </w:p>
  </w:footnote>
  <w:footnote w:type="continuationSeparator" w:id="0">
    <w:p w14:paraId="69E18F46" w14:textId="77777777" w:rsidR="00C0086F" w:rsidRDefault="00C0086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845CD1"/>
    <w:multiLevelType w:val="hybridMultilevel"/>
    <w:tmpl w:val="0EF4EF20"/>
    <w:lvl w:ilvl="0" w:tplc="04090013">
      <w:start w:val="1"/>
      <w:numFmt w:val="upperRoman"/>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5067703"/>
    <w:multiLevelType w:val="hybridMultilevel"/>
    <w:tmpl w:val="033C5292"/>
    <w:lvl w:ilvl="0" w:tplc="04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40207BA"/>
    <w:multiLevelType w:val="hybridMultilevel"/>
    <w:tmpl w:val="DDE2B222"/>
    <w:lvl w:ilvl="0" w:tplc="9BD238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9274086"/>
    <w:multiLevelType w:val="hybridMultilevel"/>
    <w:tmpl w:val="2ED04E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D757A3E"/>
    <w:multiLevelType w:val="hybridMultilevel"/>
    <w:tmpl w:val="D02CDFA6"/>
    <w:lvl w:ilvl="0" w:tplc="B4467426">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44F656E8"/>
    <w:multiLevelType w:val="hybridMultilevel"/>
    <w:tmpl w:val="3C3890D2"/>
    <w:lvl w:ilvl="0" w:tplc="9AF2DFDA">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40CBC"/>
    <w:multiLevelType w:val="hybridMultilevel"/>
    <w:tmpl w:val="20C0B586"/>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59990221"/>
    <w:multiLevelType w:val="hybridMultilevel"/>
    <w:tmpl w:val="0A7A27B4"/>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65BD3E0B"/>
    <w:multiLevelType w:val="hybridMultilevel"/>
    <w:tmpl w:val="3194537C"/>
    <w:lvl w:ilvl="0" w:tplc="CFDCC0C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C2D44B6"/>
    <w:multiLevelType w:val="hybridMultilevel"/>
    <w:tmpl w:val="F0662A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D724C09"/>
    <w:multiLevelType w:val="hybridMultilevel"/>
    <w:tmpl w:val="9252D82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D754512"/>
    <w:multiLevelType w:val="hybridMultilevel"/>
    <w:tmpl w:val="3F9008A0"/>
    <w:lvl w:ilvl="0" w:tplc="04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23"/>
  </w:num>
  <w:num w:numId="19">
    <w:abstractNumId w:val="17"/>
  </w:num>
  <w:num w:numId="20">
    <w:abstractNumId w:val="14"/>
  </w:num>
  <w:num w:numId="21">
    <w:abstractNumId w:val="21"/>
  </w:num>
  <w:num w:numId="22">
    <w:abstractNumId w:val="11"/>
  </w:num>
  <w:num w:numId="23">
    <w:abstractNumId w:val="12"/>
  </w:num>
  <w:num w:numId="24">
    <w:abstractNumId w:val="22"/>
  </w:num>
  <w:num w:numId="25">
    <w:abstractNumId w:val="15"/>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21"/>
    <w:rsid w:val="0004780D"/>
    <w:rsid w:val="000F5005"/>
    <w:rsid w:val="00101216"/>
    <w:rsid w:val="001A701B"/>
    <w:rsid w:val="001D542D"/>
    <w:rsid w:val="00212ECE"/>
    <w:rsid w:val="00240DAD"/>
    <w:rsid w:val="002554CD"/>
    <w:rsid w:val="00256FDF"/>
    <w:rsid w:val="00293B83"/>
    <w:rsid w:val="002B4294"/>
    <w:rsid w:val="003265BD"/>
    <w:rsid w:val="00333D0D"/>
    <w:rsid w:val="00350AB6"/>
    <w:rsid w:val="00352E0C"/>
    <w:rsid w:val="004B2C99"/>
    <w:rsid w:val="004C049F"/>
    <w:rsid w:val="005000E2"/>
    <w:rsid w:val="005107A9"/>
    <w:rsid w:val="005B4F92"/>
    <w:rsid w:val="005D0A4E"/>
    <w:rsid w:val="00625E10"/>
    <w:rsid w:val="006A3CE7"/>
    <w:rsid w:val="006A6CD9"/>
    <w:rsid w:val="006E2BE4"/>
    <w:rsid w:val="0072517C"/>
    <w:rsid w:val="00730EBB"/>
    <w:rsid w:val="0074394F"/>
    <w:rsid w:val="0079214E"/>
    <w:rsid w:val="007B286E"/>
    <w:rsid w:val="00826552"/>
    <w:rsid w:val="00860E3E"/>
    <w:rsid w:val="008A3FFD"/>
    <w:rsid w:val="009043FD"/>
    <w:rsid w:val="00946113"/>
    <w:rsid w:val="0098150D"/>
    <w:rsid w:val="0098697F"/>
    <w:rsid w:val="009A1547"/>
    <w:rsid w:val="009A568D"/>
    <w:rsid w:val="009A774A"/>
    <w:rsid w:val="00AD4E1B"/>
    <w:rsid w:val="00BA5B45"/>
    <w:rsid w:val="00BD5421"/>
    <w:rsid w:val="00BD5AFB"/>
    <w:rsid w:val="00BD5B8A"/>
    <w:rsid w:val="00C0086F"/>
    <w:rsid w:val="00C6554A"/>
    <w:rsid w:val="00C96821"/>
    <w:rsid w:val="00D12A53"/>
    <w:rsid w:val="00DF1EE6"/>
    <w:rsid w:val="00E867FC"/>
    <w:rsid w:val="00EA07CD"/>
    <w:rsid w:val="00ED7C44"/>
    <w:rsid w:val="00EE7431"/>
    <w:rsid w:val="00FB2344"/>
    <w:rsid w:val="00FF21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47E3"/>
  <w15:chartTrackingRefBased/>
  <w15:docId w15:val="{D21DFEE4-C0B8-4E79-A34B-E5676D1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D0A4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E2BE4"/>
    <w:pPr>
      <w:ind w:left="720"/>
      <w:contextualSpacing/>
    </w:pPr>
  </w:style>
  <w:style w:type="paragraph" w:styleId="TOCHeading">
    <w:name w:val="TOC Heading"/>
    <w:basedOn w:val="Heading1"/>
    <w:next w:val="Normal"/>
    <w:uiPriority w:val="39"/>
    <w:unhideWhenUsed/>
    <w:qFormat/>
    <w:rsid w:val="00256FDF"/>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256FDF"/>
    <w:pPr>
      <w:spacing w:after="100"/>
    </w:pPr>
  </w:style>
  <w:style w:type="character" w:styleId="Mention">
    <w:name w:val="Mention"/>
    <w:basedOn w:val="DefaultParagraphFont"/>
    <w:uiPriority w:val="99"/>
    <w:semiHidden/>
    <w:unhideWhenUsed/>
    <w:rsid w:val="00FF2123"/>
    <w:rPr>
      <w:color w:val="2B579A"/>
      <w:shd w:val="clear" w:color="auto" w:fill="E6E6E6"/>
    </w:rPr>
  </w:style>
  <w:style w:type="paragraph" w:styleId="TOC3">
    <w:name w:val="toc 3"/>
    <w:basedOn w:val="Normal"/>
    <w:next w:val="Normal"/>
    <w:autoRedefine/>
    <w:uiPriority w:val="39"/>
    <w:unhideWhenUsed/>
    <w:rsid w:val="00BD5B8A"/>
    <w:pPr>
      <w:spacing w:after="100"/>
      <w:ind w:left="440"/>
    </w:pPr>
  </w:style>
  <w:style w:type="character" w:customStyle="1" w:styleId="Heading4Char">
    <w:name w:val="Heading 4 Char"/>
    <w:basedOn w:val="DefaultParagraphFont"/>
    <w:link w:val="Heading4"/>
    <w:uiPriority w:val="9"/>
    <w:rsid w:val="005D0A4E"/>
    <w:rPr>
      <w:rFonts w:asciiTheme="majorHAnsi" w:eastAsiaTheme="majorEastAsia" w:hAnsiTheme="majorHAnsi" w:cstheme="majorBidi"/>
      <w:i/>
      <w:iCs/>
      <w:color w:val="007789" w:themeColor="accent1" w:themeShade="BF"/>
    </w:rPr>
  </w:style>
  <w:style w:type="character" w:customStyle="1" w:styleId="gghfmyibcpb">
    <w:name w:val="gghfmyibcpb"/>
    <w:basedOn w:val="DefaultParagraphFont"/>
    <w:rsid w:val="00946113"/>
  </w:style>
  <w:style w:type="character" w:customStyle="1" w:styleId="gghfmyibcob">
    <w:name w:val="gghfmyibcob"/>
    <w:basedOn w:val="DefaultParagraphFont"/>
    <w:rsid w:val="0094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58608">
      <w:bodyDiv w:val="1"/>
      <w:marLeft w:val="0"/>
      <w:marRight w:val="0"/>
      <w:marTop w:val="0"/>
      <w:marBottom w:val="0"/>
      <w:divBdr>
        <w:top w:val="none" w:sz="0" w:space="0" w:color="auto"/>
        <w:left w:val="none" w:sz="0" w:space="0" w:color="auto"/>
        <w:bottom w:val="none" w:sz="0" w:space="0" w:color="auto"/>
        <w:right w:val="none" w:sz="0" w:space="0" w:color="auto"/>
      </w:divBdr>
    </w:div>
    <w:div w:id="1200435678">
      <w:bodyDiv w:val="1"/>
      <w:marLeft w:val="0"/>
      <w:marRight w:val="0"/>
      <w:marTop w:val="0"/>
      <w:marBottom w:val="0"/>
      <w:divBdr>
        <w:top w:val="none" w:sz="0" w:space="0" w:color="auto"/>
        <w:left w:val="none" w:sz="0" w:space="0" w:color="auto"/>
        <w:bottom w:val="none" w:sz="0" w:space="0" w:color="auto"/>
        <w:right w:val="none" w:sz="0" w:space="0" w:color="auto"/>
      </w:divBdr>
    </w:div>
    <w:div w:id="1247422104">
      <w:bodyDiv w:val="1"/>
      <w:marLeft w:val="0"/>
      <w:marRight w:val="0"/>
      <w:marTop w:val="0"/>
      <w:marBottom w:val="0"/>
      <w:divBdr>
        <w:top w:val="none" w:sz="0" w:space="0" w:color="auto"/>
        <w:left w:val="none" w:sz="0" w:space="0" w:color="auto"/>
        <w:bottom w:val="none" w:sz="0" w:space="0" w:color="auto"/>
        <w:right w:val="none" w:sz="0" w:space="0" w:color="auto"/>
      </w:divBdr>
    </w:div>
    <w:div w:id="1253471754">
      <w:bodyDiv w:val="1"/>
      <w:marLeft w:val="0"/>
      <w:marRight w:val="0"/>
      <w:marTop w:val="0"/>
      <w:marBottom w:val="0"/>
      <w:divBdr>
        <w:top w:val="none" w:sz="0" w:space="0" w:color="auto"/>
        <w:left w:val="none" w:sz="0" w:space="0" w:color="auto"/>
        <w:bottom w:val="none" w:sz="0" w:space="0" w:color="auto"/>
        <w:right w:val="none" w:sz="0" w:space="0" w:color="auto"/>
      </w:divBdr>
    </w:div>
    <w:div w:id="1694184908">
      <w:bodyDiv w:val="1"/>
      <w:marLeft w:val="0"/>
      <w:marRight w:val="0"/>
      <w:marTop w:val="0"/>
      <w:marBottom w:val="0"/>
      <w:divBdr>
        <w:top w:val="none" w:sz="0" w:space="0" w:color="auto"/>
        <w:left w:val="none" w:sz="0" w:space="0" w:color="auto"/>
        <w:bottom w:val="none" w:sz="0" w:space="0" w:color="auto"/>
        <w:right w:val="none" w:sz="0" w:space="0" w:color="auto"/>
      </w:divBdr>
    </w:div>
    <w:div w:id="1767506272">
      <w:bodyDiv w:val="1"/>
      <w:marLeft w:val="0"/>
      <w:marRight w:val="0"/>
      <w:marTop w:val="0"/>
      <w:marBottom w:val="0"/>
      <w:divBdr>
        <w:top w:val="none" w:sz="0" w:space="0" w:color="auto"/>
        <w:left w:val="none" w:sz="0" w:space="0" w:color="auto"/>
        <w:bottom w:val="none" w:sz="0" w:space="0" w:color="auto"/>
        <w:right w:val="none" w:sz="0" w:space="0" w:color="auto"/>
      </w:divBdr>
    </w:div>
    <w:div w:id="1797214470">
      <w:bodyDiv w:val="1"/>
      <w:marLeft w:val="0"/>
      <w:marRight w:val="0"/>
      <w:marTop w:val="0"/>
      <w:marBottom w:val="0"/>
      <w:divBdr>
        <w:top w:val="none" w:sz="0" w:space="0" w:color="auto"/>
        <w:left w:val="none" w:sz="0" w:space="0" w:color="auto"/>
        <w:bottom w:val="none" w:sz="0" w:space="0" w:color="auto"/>
        <w:right w:val="none" w:sz="0" w:space="0" w:color="auto"/>
      </w:divBdr>
    </w:div>
    <w:div w:id="201137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unHand\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sunHand\dbs_10125852_CA04\comm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sunHand\dbs_10125852_CA04\commi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[commits.xlsx]Sheet2!PivotTable2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E" sz="1200"/>
              <a:t>Number of Commits by weekdays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Sheet2!$B$16</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Sheet2!$A$17:$A$22</c:f>
              <c:strCache>
                <c:ptCount val="5"/>
                <c:pt idx="0">
                  <c:v>Mon</c:v>
                </c:pt>
                <c:pt idx="1">
                  <c:v>Tue</c:v>
                </c:pt>
                <c:pt idx="2">
                  <c:v>Wed</c:v>
                </c:pt>
                <c:pt idx="3">
                  <c:v>Thu</c:v>
                </c:pt>
                <c:pt idx="4">
                  <c:v>Fri</c:v>
                </c:pt>
              </c:strCache>
            </c:strRef>
          </c:cat>
          <c:val>
            <c:numRef>
              <c:f>Sheet2!$B$17:$B$22</c:f>
              <c:numCache>
                <c:formatCode>General</c:formatCode>
                <c:ptCount val="5"/>
                <c:pt idx="0">
                  <c:v>50</c:v>
                </c:pt>
                <c:pt idx="1">
                  <c:v>78</c:v>
                </c:pt>
                <c:pt idx="2">
                  <c:v>72</c:v>
                </c:pt>
                <c:pt idx="3">
                  <c:v>108</c:v>
                </c:pt>
                <c:pt idx="4">
                  <c:v>90</c:v>
                </c:pt>
              </c:numCache>
            </c:numRef>
          </c:val>
          <c:extLst>
            <c:ext xmlns:c16="http://schemas.microsoft.com/office/drawing/2014/chart" uri="{C3380CC4-5D6E-409C-BE32-E72D297353CC}">
              <c16:uniqueId val="{00000000-AED3-470F-B173-088FBAC22F18}"/>
            </c:ext>
          </c:extLst>
        </c:ser>
        <c:dLbls>
          <c:dLblPos val="inEnd"/>
          <c:showLegendKey val="0"/>
          <c:showVal val="1"/>
          <c:showCatName val="0"/>
          <c:showSerName val="0"/>
          <c:showPercent val="0"/>
          <c:showBubbleSize val="0"/>
        </c:dLbls>
        <c:gapWidth val="65"/>
        <c:axId val="617058464"/>
        <c:axId val="617058792"/>
      </c:barChart>
      <c:catAx>
        <c:axId val="6170584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7058792"/>
        <c:crosses val="autoZero"/>
        <c:auto val="1"/>
        <c:lblAlgn val="ctr"/>
        <c:lblOffset val="100"/>
        <c:noMultiLvlLbl val="0"/>
      </c:catAx>
      <c:valAx>
        <c:axId val="6170587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1705846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[commits.xlsx]Sheet2!PivotTable3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E" sz="700"/>
              <a:t>Number of Commits each month</a:t>
            </a:r>
          </a:p>
        </c:rich>
      </c:tx>
      <c:layout>
        <c:manualLayout>
          <c:xMode val="edge"/>
          <c:yMode val="edge"/>
          <c:x val="0.13786670653510083"/>
          <c:y val="8.008667001731166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Sheet2!$C$24</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Sheet2!$A$25:$B$30</c:f>
              <c:strCache>
                <c:ptCount val="5"/>
                <c:pt idx="0">
                  <c:v>Jul</c:v>
                </c:pt>
                <c:pt idx="1">
                  <c:v>Aug</c:v>
                </c:pt>
                <c:pt idx="2">
                  <c:v>Sep</c:v>
                </c:pt>
                <c:pt idx="3">
                  <c:v>Oct</c:v>
                </c:pt>
                <c:pt idx="4">
                  <c:v>Nov</c:v>
                </c:pt>
              </c:strCache>
            </c:strRef>
          </c:cat>
          <c:val>
            <c:numRef>
              <c:f>Sheet2!$C$25:$C$30</c:f>
              <c:numCache>
                <c:formatCode>General</c:formatCode>
                <c:ptCount val="5"/>
                <c:pt idx="0">
                  <c:v>95</c:v>
                </c:pt>
                <c:pt idx="1">
                  <c:v>77</c:v>
                </c:pt>
                <c:pt idx="2">
                  <c:v>40</c:v>
                </c:pt>
                <c:pt idx="3">
                  <c:v>96</c:v>
                </c:pt>
                <c:pt idx="4">
                  <c:v>90</c:v>
                </c:pt>
              </c:numCache>
            </c:numRef>
          </c:val>
          <c:extLst>
            <c:ext xmlns:c16="http://schemas.microsoft.com/office/drawing/2014/chart" uri="{C3380CC4-5D6E-409C-BE32-E72D297353CC}">
              <c16:uniqueId val="{00000000-BD4C-4407-8986-1F234F819D2B}"/>
            </c:ext>
          </c:extLst>
        </c:ser>
        <c:dLbls>
          <c:dLblPos val="outEnd"/>
          <c:showLegendKey val="0"/>
          <c:showVal val="1"/>
          <c:showCatName val="0"/>
          <c:showSerName val="0"/>
          <c:showPercent val="0"/>
          <c:showBubbleSize val="0"/>
        </c:dLbls>
        <c:gapWidth val="164"/>
        <c:overlap val="-22"/>
        <c:axId val="486151488"/>
        <c:axId val="486151816"/>
      </c:barChart>
      <c:catAx>
        <c:axId val="4861514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51816"/>
        <c:crosses val="autoZero"/>
        <c:auto val="1"/>
        <c:lblAlgn val="ctr"/>
        <c:lblOffset val="100"/>
        <c:noMultiLvlLbl val="0"/>
      </c:catAx>
      <c:valAx>
        <c:axId val="4861518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5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6002F-19A8-4DD9-8575-94F85867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265</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InSun Ahn</dc:creator>
  <cp:keywords/>
  <dc:description/>
  <cp:lastModifiedBy>InSun Ahn</cp:lastModifiedBy>
  <cp:revision>4</cp:revision>
  <dcterms:created xsi:type="dcterms:W3CDTF">2017-05-21T18:43:00Z</dcterms:created>
  <dcterms:modified xsi:type="dcterms:W3CDTF">2017-05-21T23:08:00Z</dcterms:modified>
</cp:coreProperties>
</file>